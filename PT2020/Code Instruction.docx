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4580AED" w14:textId="6746EC14" w:rsidR="00C114B6" w:rsidRPr="000A06CC" w:rsidRDefault="002A163C" w:rsidP="001C4158">
      <w:pPr>
        <w:pStyle w:val="Title"/>
        <w:jc w:val="center"/>
      </w:pPr>
      <w:r>
        <w:t>I</w:t>
      </w:r>
      <w:r>
        <w:rPr>
          <w:rFonts w:hint="eastAsia"/>
          <w:lang w:eastAsia="zh-CN"/>
        </w:rPr>
        <w:t>nst</w:t>
      </w:r>
      <w:r>
        <w:t>ruction</w:t>
      </w:r>
    </w:p>
    <w:p w14:paraId="69B0593C" w14:textId="77777777" w:rsidR="003A0A24" w:rsidRPr="000A06CC" w:rsidRDefault="003A0A24" w:rsidP="00FF4353"/>
    <w:p w14:paraId="2D5C4091" w14:textId="77777777" w:rsidR="006F74BC" w:rsidRPr="000A06CC" w:rsidRDefault="006F74BC" w:rsidP="00FF4353"/>
    <w:p w14:paraId="4725D87C" w14:textId="77777777" w:rsidR="00EF4E24" w:rsidRPr="000A06CC" w:rsidRDefault="007A2587" w:rsidP="00FF4353">
      <w:pPr>
        <w:pStyle w:val="Heading1"/>
      </w:pPr>
      <w:r w:rsidRPr="000A06CC">
        <w:t>Description</w:t>
      </w:r>
    </w:p>
    <w:p w14:paraId="11EEF6C6" w14:textId="77777777" w:rsidR="00BC031E" w:rsidRPr="000A06CC" w:rsidRDefault="00BC031E" w:rsidP="00FF4353"/>
    <w:p w14:paraId="3FCFBF3B" w14:textId="4CFB781B" w:rsidR="002E7363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 w:rsidRPr="002E7363">
        <w:rPr>
          <w:noProof/>
          <w:lang w:eastAsia="zh-CN" w:bidi="ar-SA"/>
        </w:rPr>
        <w:t xml:space="preserve">This objective of this file is to instruct you how to solve bi-level network design problem using GA in Matlab. </w:t>
      </w:r>
    </w:p>
    <w:p w14:paraId="663B6F8F" w14:textId="5B091F52" w:rsidR="002E7363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This course does not require you to code GA yourself. However, you should be able to use it as tool box to solve problem. </w:t>
      </w:r>
    </w:p>
    <w:p w14:paraId="08037B9D" w14:textId="16ABF3F9" w:rsidR="002E7363" w:rsidRPr="003364B2" w:rsidRDefault="002E7363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rFonts w:eastAsia="Times New Roman"/>
          <w:noProof/>
          <w:lang w:eastAsia="zh-CN" w:bidi="ar-SA"/>
        </w:rPr>
      </w:pPr>
      <w:r>
        <w:rPr>
          <w:rFonts w:eastAsia="Times New Roman"/>
          <w:noProof/>
          <w:lang w:eastAsia="zh-CN" w:bidi="ar-SA"/>
        </w:rPr>
        <w:t xml:space="preserve">This folder contains four folders </w:t>
      </w:r>
      <w:r>
        <w:rPr>
          <w:rFonts w:hint="eastAsia"/>
          <w:noProof/>
          <w:lang w:eastAsia="zh-CN" w:bidi="ar-SA"/>
        </w:rPr>
        <w:t>each</w:t>
      </w:r>
      <w:r>
        <w:rPr>
          <w:noProof/>
          <w:lang w:eastAsia="zh-CN" w:bidi="ar-SA"/>
        </w:rPr>
        <w:t xml:space="preserve"> folder corresponding a small tasks which will be explained in the next section</w:t>
      </w:r>
      <w:r w:rsidR="003364B2">
        <w:rPr>
          <w:noProof/>
          <w:lang w:eastAsia="zh-CN" w:bidi="ar-SA"/>
        </w:rPr>
        <w:t>.</w:t>
      </w:r>
    </w:p>
    <w:p w14:paraId="5DBB4982" w14:textId="5E2F6C43" w:rsidR="003364B2" w:rsidRPr="002E7363" w:rsidRDefault="003364B2" w:rsidP="003D6059">
      <w:pPr>
        <w:pStyle w:val="ListParagraph"/>
        <w:numPr>
          <w:ilvl w:val="0"/>
          <w:numId w:val="19"/>
        </w:numPr>
        <w:spacing w:line="360" w:lineRule="auto"/>
        <w:ind w:left="360"/>
        <w:rPr>
          <w:rFonts w:eastAsia="Times New Roman"/>
          <w:noProof/>
          <w:lang w:eastAsia="zh-CN" w:bidi="ar-SA"/>
        </w:rPr>
      </w:pPr>
      <w:r>
        <w:rPr>
          <w:rFonts w:eastAsia="Times New Roman"/>
          <w:noProof/>
          <w:lang w:eastAsia="zh-CN" w:bidi="ar-SA"/>
        </w:rPr>
        <w:t xml:space="preserve">The bilevel modelling is one of the core </w:t>
      </w:r>
      <w:r w:rsidRPr="003364B2">
        <w:rPr>
          <w:rFonts w:eastAsia="Times New Roman"/>
          <w:noProof/>
          <w:lang w:eastAsia="zh-CN" w:bidi="ar-SA"/>
        </w:rPr>
        <w:t xml:space="preserve">elements </w:t>
      </w:r>
      <w:r>
        <w:rPr>
          <w:rFonts w:eastAsia="Times New Roman"/>
          <w:noProof/>
          <w:lang w:eastAsia="zh-CN" w:bidi="ar-SA"/>
        </w:rPr>
        <w:t xml:space="preserve">for this course. So it is essential you have a conceptual undertanding of it. </w:t>
      </w:r>
      <w:bookmarkStart w:id="0" w:name="_GoBack"/>
      <w:bookmarkEnd w:id="0"/>
      <w:r>
        <w:rPr>
          <w:rFonts w:eastAsia="Times New Roman"/>
          <w:noProof/>
          <w:lang w:eastAsia="zh-CN" w:bidi="ar-SA"/>
        </w:rPr>
        <w:t xml:space="preserve">  </w:t>
      </w:r>
    </w:p>
    <w:p w14:paraId="34B33CF8" w14:textId="64FBB62D" w:rsidR="002E7363" w:rsidRDefault="002E7363" w:rsidP="00FF4353">
      <w:pPr>
        <w:rPr>
          <w:noProof/>
          <w:lang w:eastAsia="zh-CN" w:bidi="ar-SA"/>
        </w:rPr>
      </w:pPr>
    </w:p>
    <w:p w14:paraId="3C4EA70E" w14:textId="77777777" w:rsidR="00FE58B1" w:rsidRDefault="00FE58B1" w:rsidP="00FF4353">
      <w:pPr>
        <w:pStyle w:val="Heading1"/>
      </w:pPr>
    </w:p>
    <w:p w14:paraId="2A294F32" w14:textId="77777777" w:rsidR="00FE58B1" w:rsidRDefault="00FE58B1" w:rsidP="00FE58B1"/>
    <w:p w14:paraId="7F23AF79" w14:textId="77777777" w:rsidR="00FE58B1" w:rsidRDefault="00FE58B1" w:rsidP="00FE58B1"/>
    <w:p w14:paraId="5252044C" w14:textId="77777777" w:rsidR="00FE58B1" w:rsidRDefault="00FE58B1" w:rsidP="00FE58B1"/>
    <w:p w14:paraId="37397B9D" w14:textId="10F77532" w:rsidR="00FE58B1" w:rsidRDefault="00FE58B1" w:rsidP="00FE58B1"/>
    <w:p w14:paraId="0057BA49" w14:textId="4092420F" w:rsidR="00FE58B1" w:rsidRDefault="00FE58B1" w:rsidP="00FE58B1"/>
    <w:p w14:paraId="45FD147D" w14:textId="1907DBE0" w:rsidR="00FE58B1" w:rsidRDefault="00FE58B1" w:rsidP="00FE58B1"/>
    <w:p w14:paraId="5D8AD965" w14:textId="32C2DA4C" w:rsidR="00FE58B1" w:rsidRDefault="00FE58B1" w:rsidP="00FE58B1"/>
    <w:p w14:paraId="783D70F2" w14:textId="6822DDDC" w:rsidR="00FE58B1" w:rsidRDefault="00FE58B1" w:rsidP="00FE58B1"/>
    <w:p w14:paraId="1CA63B22" w14:textId="303744A5" w:rsidR="00FE58B1" w:rsidRDefault="00FE58B1" w:rsidP="00FE58B1"/>
    <w:p w14:paraId="535137BF" w14:textId="6DD47100" w:rsidR="00FE58B1" w:rsidRDefault="00FE58B1" w:rsidP="00FE58B1"/>
    <w:p w14:paraId="0A000C4F" w14:textId="2B0CC513" w:rsidR="00FE58B1" w:rsidRDefault="00FE58B1" w:rsidP="00FE58B1"/>
    <w:p w14:paraId="23F13A01" w14:textId="784AF281" w:rsidR="00FE58B1" w:rsidRDefault="00FE58B1" w:rsidP="00FE58B1"/>
    <w:p w14:paraId="2087FFF2" w14:textId="77777777" w:rsidR="00FE58B1" w:rsidRDefault="00FE58B1" w:rsidP="00FE58B1">
      <w:pPr>
        <w:pStyle w:val="Heading1"/>
      </w:pPr>
    </w:p>
    <w:p w14:paraId="1C72AD93" w14:textId="77777777" w:rsidR="00FE58B1" w:rsidRDefault="00FE58B1" w:rsidP="00FE58B1"/>
    <w:p w14:paraId="76799EE4" w14:textId="77777777" w:rsidR="00FE58B1" w:rsidRDefault="00FE58B1" w:rsidP="00FE58B1"/>
    <w:p w14:paraId="32D17D66" w14:textId="77777777" w:rsidR="00FE58B1" w:rsidRDefault="00FE58B1" w:rsidP="00FE58B1"/>
    <w:p w14:paraId="29C4938A" w14:textId="77777777" w:rsidR="00FE58B1" w:rsidRDefault="00FE58B1" w:rsidP="00FE58B1"/>
    <w:p w14:paraId="755CD4AB" w14:textId="77777777" w:rsidR="00FE58B1" w:rsidRDefault="00FE58B1" w:rsidP="00FE58B1"/>
    <w:p w14:paraId="0557A587" w14:textId="77777777" w:rsidR="00FE58B1" w:rsidRDefault="00FE58B1" w:rsidP="00FE58B1"/>
    <w:p w14:paraId="0E75D3D5" w14:textId="77777777" w:rsidR="00FE58B1" w:rsidRDefault="00FE58B1" w:rsidP="00FE58B1"/>
    <w:p w14:paraId="594C5729" w14:textId="77777777" w:rsidR="00FE58B1" w:rsidRDefault="00FE58B1" w:rsidP="00FE58B1"/>
    <w:p w14:paraId="60B8B65B" w14:textId="77777777" w:rsidR="00FE58B1" w:rsidRDefault="00FE58B1" w:rsidP="00FE58B1"/>
    <w:p w14:paraId="2938A191" w14:textId="77777777" w:rsidR="00FE58B1" w:rsidRDefault="00FE58B1" w:rsidP="00FE58B1"/>
    <w:p w14:paraId="7C9B0FB7" w14:textId="77777777" w:rsidR="00FE58B1" w:rsidRDefault="00FE58B1" w:rsidP="00FE58B1"/>
    <w:p w14:paraId="6E463D44" w14:textId="17A94407" w:rsidR="00FE58B1" w:rsidRDefault="00FE58B1" w:rsidP="00FE58B1"/>
    <w:p w14:paraId="53A390CA" w14:textId="44F683D4" w:rsidR="00FE58B1" w:rsidRDefault="00FE58B1" w:rsidP="00FE58B1"/>
    <w:p w14:paraId="1B6DF9BF" w14:textId="7225032B" w:rsidR="00560EB3" w:rsidRDefault="00560EB3" w:rsidP="00FF4353">
      <w:pPr>
        <w:pStyle w:val="Heading1"/>
      </w:pPr>
      <w:r>
        <w:t xml:space="preserve">Self-study </w:t>
      </w:r>
      <w:r w:rsidR="00FE58B1">
        <w:t>Examples and Exercises</w:t>
      </w:r>
    </w:p>
    <w:p w14:paraId="03E66208" w14:textId="732C773D" w:rsidR="00FF4353" w:rsidRPr="004B4CA0" w:rsidRDefault="00FF4353" w:rsidP="00FF4353">
      <w:pPr>
        <w:pStyle w:val="Heading2"/>
        <w:rPr>
          <w:b/>
        </w:rPr>
      </w:pPr>
      <w:r w:rsidRPr="004B4CA0">
        <w:rPr>
          <w:b/>
        </w:rPr>
        <w:t xml:space="preserve">Example 1 </w:t>
      </w:r>
      <w:r w:rsidR="00D2752F">
        <w:rPr>
          <w:b/>
        </w:rPr>
        <w:t xml:space="preserve">Code &amp; </w:t>
      </w:r>
      <w:r w:rsidRPr="004B4CA0">
        <w:rPr>
          <w:b/>
        </w:rPr>
        <w:t>decode GA</w:t>
      </w:r>
    </w:p>
    <w:p w14:paraId="4B3A0C4A" w14:textId="77777777" w:rsidR="0056689E" w:rsidRDefault="0056689E" w:rsidP="00FE58B1">
      <w:pPr>
        <w:spacing w:line="360" w:lineRule="auto"/>
        <w:rPr>
          <w:u w:val="single"/>
        </w:rPr>
      </w:pPr>
    </w:p>
    <w:p w14:paraId="3682747C" w14:textId="2EB4053F" w:rsidR="00FF4353" w:rsidRDefault="00FF4353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4AA8B05B" w14:textId="7AE17193" w:rsidR="00FF4353" w:rsidRPr="007C2203" w:rsidRDefault="00FF4353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K</w:t>
      </w:r>
      <w:r w:rsidRPr="00FF4353">
        <w:t>now how to decode binary GA presentation to variables</w:t>
      </w:r>
    </w:p>
    <w:p w14:paraId="2AF907FB" w14:textId="77777777" w:rsidR="0056689E" w:rsidRDefault="0056689E" w:rsidP="00FE58B1">
      <w:pPr>
        <w:spacing w:line="360" w:lineRule="auto"/>
        <w:rPr>
          <w:u w:val="single"/>
        </w:rPr>
      </w:pPr>
    </w:p>
    <w:p w14:paraId="35CF1F65" w14:textId="3B684A59" w:rsidR="007C2203" w:rsidRDefault="007C2203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4E590EA6" w14:textId="6FDB308E" w:rsidR="007C2203" w:rsidRPr="007C2203" w:rsidRDefault="006457B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Study the code</w:t>
      </w:r>
      <w:r w:rsidR="007C2203">
        <w:t xml:space="preserve"> “</w:t>
      </w:r>
      <w:r w:rsidR="007C2203" w:rsidRPr="007C2203">
        <w:t>Example 1 decode GA</w:t>
      </w:r>
      <w:r w:rsidR="007C2203">
        <w:t>”</w:t>
      </w:r>
    </w:p>
    <w:p w14:paraId="3A787D36" w14:textId="77777777" w:rsidR="0056689E" w:rsidRDefault="0056689E" w:rsidP="00FE58B1">
      <w:pPr>
        <w:spacing w:line="360" w:lineRule="auto"/>
        <w:rPr>
          <w:u w:val="single"/>
        </w:rPr>
      </w:pPr>
    </w:p>
    <w:p w14:paraId="7FF6727D" w14:textId="522D99F7" w:rsidR="007C2203" w:rsidRDefault="006457BE" w:rsidP="00FE58B1">
      <w:pPr>
        <w:spacing w:line="360" w:lineRule="auto"/>
        <w:rPr>
          <w:u w:val="single"/>
        </w:rPr>
      </w:pPr>
      <w:r>
        <w:rPr>
          <w:u w:val="single"/>
        </w:rPr>
        <w:t xml:space="preserve">Small Exercise </w:t>
      </w:r>
    </w:p>
    <w:p w14:paraId="44A6DDF4" w14:textId="77777777" w:rsidR="006457BE" w:rsidRDefault="006457BE" w:rsidP="00FE58B1">
      <w:pPr>
        <w:spacing w:line="360" w:lineRule="auto"/>
        <w:rPr>
          <w:u w:val="single"/>
        </w:rPr>
      </w:pPr>
    </w:p>
    <w:p w14:paraId="1985594F" w14:textId="77777777" w:rsidR="006457BE" w:rsidRDefault="006457BE" w:rsidP="00FE58B1">
      <w:pPr>
        <w:spacing w:line="360" w:lineRule="auto"/>
        <w:rPr>
          <w:lang w:eastAsia="zh-CN" w:bidi="ar-SA"/>
        </w:rPr>
      </w:pPr>
      <w:r>
        <w:rPr>
          <w:lang w:eastAsia="zh-CN" w:bidi="ar-SA"/>
        </w:rPr>
        <w:t xml:space="preserve">Given </w:t>
      </w:r>
      <w:r w:rsidRPr="006457BE">
        <w:rPr>
          <w:lang w:eastAsia="zh-CN" w:bidi="ar-SA"/>
        </w:rPr>
        <w:t>[1,0,1,0,1,1,1,0,0,1]</w:t>
      </w:r>
    </w:p>
    <w:p w14:paraId="3BE5241E" w14:textId="0F4C649E" w:rsidR="006457BE" w:rsidRPr="006457BE" w:rsidRDefault="006457BE" w:rsidP="00FE58B1">
      <w:pPr>
        <w:pStyle w:val="ListParagraph"/>
        <w:numPr>
          <w:ilvl w:val="0"/>
          <w:numId w:val="32"/>
        </w:numPr>
        <w:spacing w:line="360" w:lineRule="auto"/>
        <w:rPr>
          <w:rFonts w:eastAsia="Times New Roman"/>
          <w:lang w:val="en-US" w:eastAsia="zh-CN" w:bidi="ar-SA"/>
        </w:rPr>
      </w:pPr>
      <w:r w:rsidRPr="006457BE">
        <w:rPr>
          <w:lang w:eastAsia="zh-CN" w:bidi="ar-SA"/>
        </w:rPr>
        <w:t xml:space="preserve">If it represents a integer value, what it </w:t>
      </w:r>
      <w:proofErr w:type="gramStart"/>
      <w:r w:rsidRPr="006457BE">
        <w:rPr>
          <w:lang w:eastAsia="zh-CN" w:bidi="ar-SA"/>
        </w:rPr>
        <w:t xml:space="preserve">is </w:t>
      </w:r>
      <w:r>
        <w:rPr>
          <w:lang w:eastAsia="zh-CN" w:bidi="ar-SA"/>
        </w:rPr>
        <w:t>?</w:t>
      </w:r>
      <w:proofErr w:type="gramEnd"/>
    </w:p>
    <w:p w14:paraId="60A75908" w14:textId="2FDD0AB7" w:rsidR="006457BE" w:rsidRPr="006457BE" w:rsidRDefault="006457BE" w:rsidP="00FE58B1">
      <w:pPr>
        <w:pStyle w:val="ListParagraph"/>
        <w:numPr>
          <w:ilvl w:val="0"/>
          <w:numId w:val="32"/>
        </w:numPr>
        <w:spacing w:line="360" w:lineRule="auto"/>
        <w:rPr>
          <w:rFonts w:eastAsia="Times New Roman"/>
          <w:lang w:val="en-US" w:eastAsia="zh-CN" w:bidi="ar-SA"/>
        </w:rPr>
      </w:pPr>
      <w:r w:rsidRPr="006457BE">
        <w:rPr>
          <w:lang w:eastAsia="zh-CN" w:bidi="ar-SA"/>
        </w:rPr>
        <w:t xml:space="preserve">If it represents a continuous value between 4 and 8, what it </w:t>
      </w:r>
      <w:proofErr w:type="gramStart"/>
      <w:r w:rsidRPr="006457BE">
        <w:rPr>
          <w:lang w:eastAsia="zh-CN" w:bidi="ar-SA"/>
        </w:rPr>
        <w:t xml:space="preserve">is </w:t>
      </w:r>
      <w:r>
        <w:rPr>
          <w:lang w:eastAsia="zh-CN" w:bidi="ar-SA"/>
        </w:rPr>
        <w:t>?</w:t>
      </w:r>
      <w:proofErr w:type="gramEnd"/>
    </w:p>
    <w:p w14:paraId="64530CD9" w14:textId="6F04DC5D" w:rsidR="006457BE" w:rsidRDefault="006457BE" w:rsidP="00FE58B1">
      <w:pPr>
        <w:pStyle w:val="ListParagraph"/>
        <w:spacing w:line="360" w:lineRule="auto"/>
        <w:ind w:left="630"/>
        <w:rPr>
          <w:u w:val="single"/>
        </w:rPr>
      </w:pPr>
    </w:p>
    <w:p w14:paraId="2886CAE8" w14:textId="5622E824" w:rsidR="00C95039" w:rsidRDefault="00C95039" w:rsidP="006457BE">
      <w:pPr>
        <w:pStyle w:val="ListParagraph"/>
        <w:ind w:left="630"/>
        <w:rPr>
          <w:u w:val="single"/>
        </w:rPr>
      </w:pPr>
    </w:p>
    <w:p w14:paraId="1430A052" w14:textId="28832B34" w:rsidR="00C95039" w:rsidRDefault="00C95039" w:rsidP="006457BE">
      <w:pPr>
        <w:pStyle w:val="ListParagraph"/>
        <w:ind w:left="630"/>
        <w:rPr>
          <w:u w:val="single"/>
        </w:rPr>
      </w:pPr>
    </w:p>
    <w:p w14:paraId="4B1D3352" w14:textId="3A46AAEE" w:rsidR="00C95039" w:rsidRDefault="00C95039" w:rsidP="006457BE">
      <w:pPr>
        <w:pStyle w:val="ListParagraph"/>
        <w:ind w:left="630"/>
        <w:rPr>
          <w:u w:val="single"/>
        </w:rPr>
      </w:pPr>
    </w:p>
    <w:p w14:paraId="441833A5" w14:textId="6F8209D8" w:rsidR="00C95039" w:rsidRDefault="00C95039" w:rsidP="006457BE">
      <w:pPr>
        <w:pStyle w:val="ListParagraph"/>
        <w:ind w:left="630"/>
        <w:rPr>
          <w:u w:val="single"/>
        </w:rPr>
      </w:pPr>
    </w:p>
    <w:p w14:paraId="6AC0998E" w14:textId="79CFC09D" w:rsidR="00C95039" w:rsidRDefault="00C95039" w:rsidP="006457BE">
      <w:pPr>
        <w:pStyle w:val="ListParagraph"/>
        <w:ind w:left="630"/>
        <w:rPr>
          <w:u w:val="single"/>
        </w:rPr>
      </w:pPr>
    </w:p>
    <w:p w14:paraId="321D33AF" w14:textId="255482BD" w:rsidR="00C95039" w:rsidRDefault="00C95039" w:rsidP="006457BE">
      <w:pPr>
        <w:pStyle w:val="ListParagraph"/>
        <w:ind w:left="630"/>
        <w:rPr>
          <w:u w:val="single"/>
        </w:rPr>
      </w:pPr>
    </w:p>
    <w:p w14:paraId="36284F0C" w14:textId="436D56A7" w:rsidR="00C95039" w:rsidRDefault="00C95039" w:rsidP="006457BE">
      <w:pPr>
        <w:pStyle w:val="ListParagraph"/>
        <w:ind w:left="630"/>
        <w:rPr>
          <w:u w:val="single"/>
        </w:rPr>
      </w:pPr>
    </w:p>
    <w:p w14:paraId="54A20F98" w14:textId="60FD494C" w:rsidR="00C95039" w:rsidRDefault="00C95039" w:rsidP="006457BE">
      <w:pPr>
        <w:pStyle w:val="ListParagraph"/>
        <w:ind w:left="630"/>
        <w:rPr>
          <w:u w:val="single"/>
        </w:rPr>
      </w:pPr>
    </w:p>
    <w:p w14:paraId="6FF1CC56" w14:textId="2A38F661" w:rsidR="00FE58B1" w:rsidRDefault="00FE58B1" w:rsidP="006457BE">
      <w:pPr>
        <w:pStyle w:val="ListParagraph"/>
        <w:ind w:left="630"/>
        <w:rPr>
          <w:u w:val="single"/>
        </w:rPr>
      </w:pPr>
    </w:p>
    <w:p w14:paraId="6650B9E2" w14:textId="41F7FA5A" w:rsidR="00FE58B1" w:rsidRDefault="00FE58B1" w:rsidP="006457BE">
      <w:pPr>
        <w:pStyle w:val="ListParagraph"/>
        <w:ind w:left="630"/>
        <w:rPr>
          <w:u w:val="single"/>
        </w:rPr>
      </w:pPr>
    </w:p>
    <w:p w14:paraId="614C3412" w14:textId="43768D86" w:rsidR="00FE58B1" w:rsidRDefault="00FE58B1" w:rsidP="006457BE">
      <w:pPr>
        <w:pStyle w:val="ListParagraph"/>
        <w:ind w:left="630"/>
        <w:rPr>
          <w:u w:val="single"/>
        </w:rPr>
      </w:pPr>
    </w:p>
    <w:p w14:paraId="3620389A" w14:textId="0D284D81" w:rsidR="00FE58B1" w:rsidRDefault="00FE58B1" w:rsidP="006457BE">
      <w:pPr>
        <w:pStyle w:val="ListParagraph"/>
        <w:ind w:left="630"/>
        <w:rPr>
          <w:u w:val="single"/>
        </w:rPr>
      </w:pPr>
    </w:p>
    <w:p w14:paraId="5E32145F" w14:textId="4244576E" w:rsidR="00FE58B1" w:rsidRDefault="00FE58B1" w:rsidP="006457BE">
      <w:pPr>
        <w:pStyle w:val="ListParagraph"/>
        <w:ind w:left="630"/>
        <w:rPr>
          <w:u w:val="single"/>
        </w:rPr>
      </w:pPr>
    </w:p>
    <w:p w14:paraId="52DAE569" w14:textId="329FCDCE" w:rsidR="00FE58B1" w:rsidRDefault="00FE58B1" w:rsidP="006457BE">
      <w:pPr>
        <w:pStyle w:val="ListParagraph"/>
        <w:ind w:left="630"/>
        <w:rPr>
          <w:u w:val="single"/>
        </w:rPr>
      </w:pPr>
    </w:p>
    <w:p w14:paraId="37A71773" w14:textId="203B78C9" w:rsidR="00FE58B1" w:rsidRDefault="00FE58B1" w:rsidP="006457BE">
      <w:pPr>
        <w:pStyle w:val="ListParagraph"/>
        <w:ind w:left="630"/>
        <w:rPr>
          <w:u w:val="single"/>
        </w:rPr>
      </w:pPr>
    </w:p>
    <w:p w14:paraId="249580FA" w14:textId="1681B503" w:rsidR="00FE58B1" w:rsidRDefault="00FE58B1" w:rsidP="006457BE">
      <w:pPr>
        <w:pStyle w:val="ListParagraph"/>
        <w:ind w:left="630"/>
        <w:rPr>
          <w:u w:val="single"/>
        </w:rPr>
      </w:pPr>
    </w:p>
    <w:p w14:paraId="090A04CB" w14:textId="77777777" w:rsidR="00FE58B1" w:rsidRDefault="00FE58B1" w:rsidP="006457BE">
      <w:pPr>
        <w:pStyle w:val="ListParagraph"/>
        <w:ind w:left="630"/>
        <w:rPr>
          <w:u w:val="single"/>
        </w:rPr>
      </w:pPr>
    </w:p>
    <w:p w14:paraId="0DE62AB5" w14:textId="52010BCA" w:rsidR="00C95039" w:rsidRDefault="00C95039" w:rsidP="006457BE">
      <w:pPr>
        <w:pStyle w:val="ListParagraph"/>
        <w:ind w:left="630"/>
        <w:rPr>
          <w:u w:val="single"/>
        </w:rPr>
      </w:pPr>
    </w:p>
    <w:p w14:paraId="0D2E1A67" w14:textId="3CB7A8FA" w:rsidR="00C95039" w:rsidRDefault="00C95039" w:rsidP="006457BE">
      <w:pPr>
        <w:pStyle w:val="ListParagraph"/>
        <w:ind w:left="630"/>
        <w:rPr>
          <w:u w:val="single"/>
        </w:rPr>
      </w:pPr>
    </w:p>
    <w:p w14:paraId="6CDA4434" w14:textId="0C776060" w:rsidR="00C95039" w:rsidRDefault="00C95039" w:rsidP="006457BE">
      <w:pPr>
        <w:pStyle w:val="ListParagraph"/>
        <w:ind w:left="630"/>
        <w:rPr>
          <w:u w:val="single"/>
        </w:rPr>
      </w:pPr>
    </w:p>
    <w:p w14:paraId="5AB9027D" w14:textId="06A1576C" w:rsidR="00C95039" w:rsidRDefault="00C95039" w:rsidP="006457BE">
      <w:pPr>
        <w:pStyle w:val="ListParagraph"/>
        <w:ind w:left="630"/>
        <w:rPr>
          <w:u w:val="single"/>
        </w:rPr>
      </w:pPr>
    </w:p>
    <w:p w14:paraId="59BB9074" w14:textId="06C55941" w:rsidR="00D2752F" w:rsidRPr="004B4CA0" w:rsidRDefault="00D2752F" w:rsidP="00D2752F">
      <w:pPr>
        <w:pStyle w:val="Heading2"/>
        <w:rPr>
          <w:b/>
        </w:rPr>
      </w:pPr>
      <w:r w:rsidRPr="004B4CA0">
        <w:rPr>
          <w:b/>
        </w:rPr>
        <w:t xml:space="preserve">Example </w:t>
      </w:r>
      <w:r w:rsidR="00C652D8">
        <w:rPr>
          <w:b/>
        </w:rPr>
        <w:t>2</w:t>
      </w:r>
      <w:r w:rsidRPr="004B4CA0">
        <w:rPr>
          <w:b/>
        </w:rPr>
        <w:t xml:space="preserve"> </w:t>
      </w:r>
      <w:r w:rsidR="00C652D8" w:rsidRPr="00C652D8">
        <w:rPr>
          <w:b/>
        </w:rPr>
        <w:t xml:space="preserve">familiar </w:t>
      </w:r>
      <w:r w:rsidR="00C652D8">
        <w:rPr>
          <w:b/>
        </w:rPr>
        <w:t>with</w:t>
      </w:r>
      <w:r w:rsidR="00C652D8" w:rsidRPr="00C652D8">
        <w:rPr>
          <w:b/>
        </w:rPr>
        <w:t xml:space="preserve"> basic </w:t>
      </w:r>
      <w:r w:rsidR="00C652D8" w:rsidRPr="00C652D8">
        <w:rPr>
          <w:b/>
        </w:rPr>
        <w:t>MATLAB</w:t>
      </w:r>
      <w:r w:rsidR="00C652D8" w:rsidRPr="00C652D8">
        <w:rPr>
          <w:b/>
        </w:rPr>
        <w:t xml:space="preserve"> GA syntax</w:t>
      </w:r>
    </w:p>
    <w:p w14:paraId="2D449551" w14:textId="171E8824" w:rsidR="007C2203" w:rsidRDefault="007C2203" w:rsidP="007C2203">
      <w:pPr>
        <w:rPr>
          <w:u w:val="single"/>
        </w:rPr>
      </w:pPr>
    </w:p>
    <w:p w14:paraId="4B1E2851" w14:textId="34A5B395" w:rsidR="0056689E" w:rsidRDefault="0056689E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53E719EB" w14:textId="123ABBC3" w:rsidR="0056689E" w:rsidRPr="0056689E" w:rsidRDefault="0056689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  <w:rPr>
          <w:u w:val="single"/>
        </w:rPr>
      </w:pPr>
      <w:r>
        <w:t>Use the basic syntax of GA</w:t>
      </w:r>
    </w:p>
    <w:p w14:paraId="5ABF7989" w14:textId="77777777" w:rsidR="0056689E" w:rsidRDefault="0056689E" w:rsidP="00FE58B1">
      <w:pPr>
        <w:spacing w:line="360" w:lineRule="auto"/>
        <w:rPr>
          <w:u w:val="single"/>
        </w:rPr>
      </w:pPr>
    </w:p>
    <w:p w14:paraId="371630BF" w14:textId="7580DC2A" w:rsidR="00AA61AE" w:rsidRDefault="0056689E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6B8B257A" w14:textId="0D47DE97" w:rsidR="00AA61AE" w:rsidRPr="00AA61AE" w:rsidRDefault="00AA61A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AA61AE">
        <w:t>Folder “</w:t>
      </w:r>
      <w:r w:rsidRPr="00AA61AE">
        <w:t xml:space="preserve">Basic </w:t>
      </w:r>
      <w:r>
        <w:t>GA</w:t>
      </w:r>
      <w:r w:rsidRPr="00AA61AE">
        <w:t>”</w:t>
      </w:r>
    </w:p>
    <w:p w14:paraId="5E12087F" w14:textId="77777777" w:rsidR="00AA61AE" w:rsidRDefault="00AA61AE" w:rsidP="00FE58B1">
      <w:pPr>
        <w:spacing w:line="360" w:lineRule="auto"/>
        <w:rPr>
          <w:u w:val="single"/>
        </w:rPr>
      </w:pPr>
    </w:p>
    <w:p w14:paraId="62096E6F" w14:textId="77777777" w:rsidR="0056689E" w:rsidRDefault="0056689E" w:rsidP="00FE58B1">
      <w:pPr>
        <w:spacing w:line="360" w:lineRule="auto"/>
        <w:rPr>
          <w:u w:val="single"/>
        </w:rPr>
      </w:pPr>
      <w:r>
        <w:rPr>
          <w:u w:val="single"/>
        </w:rPr>
        <w:t xml:space="preserve">Small Exercise </w:t>
      </w:r>
    </w:p>
    <w:p w14:paraId="058D1903" w14:textId="77777777" w:rsidR="00C95039" w:rsidRDefault="00C95039" w:rsidP="00FE58B1">
      <w:pPr>
        <w:spacing w:line="360" w:lineRule="auto"/>
        <w:rPr>
          <w:u w:val="single"/>
        </w:rPr>
      </w:pPr>
    </w:p>
    <w:p w14:paraId="3E6B355F" w14:textId="52D30C56" w:rsidR="00560EB3" w:rsidRPr="00560EB3" w:rsidRDefault="00C95039" w:rsidP="00FE58B1">
      <w:pPr>
        <w:spacing w:line="360" w:lineRule="auto"/>
      </w:pPr>
      <w:r w:rsidRPr="00C95039">
        <w:t>Solve the following function with constraints that x is integer</w:t>
      </w:r>
    </w:p>
    <w:p w14:paraId="73903AFF" w14:textId="49AB76E1" w:rsidR="00560EB3" w:rsidRDefault="00C95039" w:rsidP="00FE58B1">
      <w:pPr>
        <w:spacing w:line="360" w:lineRule="auto"/>
        <w:ind w:firstLine="1304"/>
      </w:pPr>
      <w:r w:rsidRPr="00C95039">
        <w:rPr>
          <w:position w:val="-16"/>
        </w:rPr>
        <w:object w:dxaOrig="6060" w:dyaOrig="480" w14:anchorId="17B33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03.05pt;height:23.8pt" o:ole="">
            <v:imagedata r:id="rId8" o:title=""/>
          </v:shape>
          <o:OLEObject Type="Embed" ProgID="Equation.DSMT4" ShapeID="_x0000_i1027" DrawAspect="Content" ObjectID="_1640601021" r:id="rId9"/>
        </w:object>
      </w:r>
      <w:r>
        <w:t xml:space="preserve"> </w:t>
      </w:r>
    </w:p>
    <w:p w14:paraId="51FC6BFB" w14:textId="0818C328" w:rsidR="00C95039" w:rsidRPr="00560EB3" w:rsidRDefault="00C95039" w:rsidP="00FE58B1">
      <w:pPr>
        <w:spacing w:line="360" w:lineRule="auto"/>
      </w:pPr>
      <w:r>
        <w:t>You need to change the fitness function.</w:t>
      </w:r>
    </w:p>
    <w:p w14:paraId="2FB53456" w14:textId="77777777" w:rsidR="00563F4F" w:rsidRDefault="00563F4F" w:rsidP="00563F4F">
      <w:pPr>
        <w:pStyle w:val="Heading2"/>
        <w:rPr>
          <w:b/>
        </w:rPr>
      </w:pPr>
    </w:p>
    <w:p w14:paraId="4B2D7650" w14:textId="0F4AB450" w:rsidR="00563F4F" w:rsidRDefault="00563F4F" w:rsidP="00563F4F">
      <w:pPr>
        <w:pStyle w:val="Heading2"/>
        <w:rPr>
          <w:b/>
        </w:rPr>
      </w:pPr>
    </w:p>
    <w:p w14:paraId="3FF427B8" w14:textId="14A4A2B3" w:rsidR="00856CBB" w:rsidRDefault="00856CBB" w:rsidP="00856CBB"/>
    <w:p w14:paraId="0B02733D" w14:textId="780BA633" w:rsidR="00856CBB" w:rsidRDefault="00856CBB" w:rsidP="00856CBB"/>
    <w:p w14:paraId="71F3F7D2" w14:textId="377738E3" w:rsidR="00856CBB" w:rsidRDefault="00856CBB" w:rsidP="00856CBB"/>
    <w:p w14:paraId="73CE3135" w14:textId="4842A8CD" w:rsidR="00856CBB" w:rsidRDefault="00856CBB" w:rsidP="00856CBB"/>
    <w:p w14:paraId="4052A5B3" w14:textId="3DABAD14" w:rsidR="00856CBB" w:rsidRDefault="00856CBB" w:rsidP="00856CBB"/>
    <w:p w14:paraId="7E1BA510" w14:textId="05985DFD" w:rsidR="00856CBB" w:rsidRDefault="00856CBB" w:rsidP="00856CBB"/>
    <w:p w14:paraId="415A5A19" w14:textId="423F4AD9" w:rsidR="00856CBB" w:rsidRDefault="00856CBB" w:rsidP="00856CBB"/>
    <w:p w14:paraId="1127318A" w14:textId="27A43248" w:rsidR="00856CBB" w:rsidRDefault="00856CBB" w:rsidP="00856CBB"/>
    <w:p w14:paraId="6129C201" w14:textId="1A049601" w:rsidR="00856CBB" w:rsidRDefault="00856CBB" w:rsidP="00856CBB"/>
    <w:p w14:paraId="3CFB5E95" w14:textId="12685924" w:rsidR="00856CBB" w:rsidRDefault="00856CBB" w:rsidP="00856CBB"/>
    <w:p w14:paraId="483079D8" w14:textId="06BF1D0D" w:rsidR="00856CBB" w:rsidRDefault="00856CBB" w:rsidP="00856CBB"/>
    <w:p w14:paraId="6CCA3D6F" w14:textId="25A3B0A1" w:rsidR="00856CBB" w:rsidRDefault="00856CBB" w:rsidP="00856CBB"/>
    <w:p w14:paraId="13BBDA25" w14:textId="28AC8620" w:rsidR="00856CBB" w:rsidRDefault="00856CBB" w:rsidP="00856CBB"/>
    <w:p w14:paraId="7DA23471" w14:textId="52C2C371" w:rsidR="00856CBB" w:rsidRDefault="00856CBB" w:rsidP="00856CBB"/>
    <w:p w14:paraId="14D0B193" w14:textId="253920FB" w:rsidR="00856CBB" w:rsidRDefault="00856CBB" w:rsidP="00856CBB"/>
    <w:p w14:paraId="1BB30917" w14:textId="3E706AE8" w:rsidR="00856CBB" w:rsidRDefault="00856CBB" w:rsidP="00856CBB"/>
    <w:p w14:paraId="79C21EEB" w14:textId="27291901" w:rsidR="00856CBB" w:rsidRDefault="00856CBB" w:rsidP="00856CBB"/>
    <w:p w14:paraId="6EB10A1C" w14:textId="18DDD0B5" w:rsidR="00856CBB" w:rsidRDefault="00856CBB" w:rsidP="00856CBB"/>
    <w:p w14:paraId="109C5F09" w14:textId="59F6A759" w:rsidR="00856CBB" w:rsidRDefault="00856CBB" w:rsidP="00856CBB"/>
    <w:p w14:paraId="667EDB52" w14:textId="2BB0B866" w:rsidR="00856CBB" w:rsidRDefault="00856CBB" w:rsidP="00856CBB"/>
    <w:p w14:paraId="359EF234" w14:textId="2DBE83DE" w:rsidR="00856CBB" w:rsidRDefault="00856CBB" w:rsidP="00856CBB"/>
    <w:p w14:paraId="0DE71762" w14:textId="2A20BE1F" w:rsidR="00563F4F" w:rsidRDefault="00563F4F" w:rsidP="00563F4F">
      <w:pPr>
        <w:pStyle w:val="Heading2"/>
        <w:rPr>
          <w:b/>
        </w:rPr>
      </w:pPr>
      <w:r w:rsidRPr="004B4CA0">
        <w:rPr>
          <w:b/>
        </w:rPr>
        <w:t xml:space="preserve">Example </w:t>
      </w:r>
      <w:r>
        <w:rPr>
          <w:b/>
        </w:rPr>
        <w:t>3</w:t>
      </w:r>
      <w:r w:rsidRPr="004B4CA0">
        <w:rPr>
          <w:b/>
        </w:rPr>
        <w:t xml:space="preserve"> </w:t>
      </w:r>
      <w:r>
        <w:rPr>
          <w:b/>
        </w:rPr>
        <w:t xml:space="preserve">Simple bilevel </w:t>
      </w:r>
    </w:p>
    <w:p w14:paraId="15786AAD" w14:textId="77777777" w:rsidR="00563F4F" w:rsidRDefault="00563F4F" w:rsidP="00563F4F">
      <w:pPr>
        <w:rPr>
          <w:u w:val="single"/>
        </w:rPr>
      </w:pPr>
    </w:p>
    <w:p w14:paraId="063F01CD" w14:textId="3A34C50E" w:rsidR="00563F4F" w:rsidRDefault="00563F4F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1DE9D82B" w14:textId="4CB66FF3" w:rsidR="00560EB3" w:rsidRPr="00560EB3" w:rsidRDefault="00563F4F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563F4F">
        <w:t>Understand the basic bilevel structure and how it can be solved by GA</w:t>
      </w:r>
    </w:p>
    <w:p w14:paraId="16592A01" w14:textId="112DE972" w:rsidR="00EC3762" w:rsidRDefault="00EC3762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1D9E6904" w14:textId="761C5FBC" w:rsidR="00EC3762" w:rsidRDefault="00EC3762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AA61AE">
        <w:t>Folder “</w:t>
      </w:r>
      <w:r w:rsidRPr="00EC3762">
        <w:t>Simple</w:t>
      </w:r>
      <w:r>
        <w:t xml:space="preserve"> </w:t>
      </w:r>
      <w:r w:rsidRPr="00EC3762">
        <w:t>Bilevel</w:t>
      </w:r>
      <w:r w:rsidRPr="00AA61AE">
        <w:t>”</w:t>
      </w:r>
    </w:p>
    <w:p w14:paraId="4B5204BF" w14:textId="6C325C80" w:rsidR="00B701AE" w:rsidRDefault="00B701AE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Problem (example will be introduced in the course)</w:t>
      </w:r>
    </w:p>
    <w:p w14:paraId="4AD954AF" w14:textId="480085B8" w:rsidR="00B701AE" w:rsidRDefault="00B701AE" w:rsidP="00FE58B1">
      <w:pPr>
        <w:pStyle w:val="ListParagraph"/>
        <w:spacing w:line="360" w:lineRule="auto"/>
        <w:ind w:left="1934" w:firstLine="674"/>
      </w:pPr>
      <w:r>
        <w:t xml:space="preserve"> </w:t>
      </w:r>
      <w:r w:rsidR="00111E59" w:rsidRPr="00111E59">
        <w:rPr>
          <w:position w:val="-42"/>
        </w:rPr>
        <w:object w:dxaOrig="2799" w:dyaOrig="960" w14:anchorId="6FD9D0EB">
          <v:shape id="_x0000_i1033" type="#_x0000_t75" style="width:140.25pt;height:48.2pt" o:ole="">
            <v:imagedata r:id="rId10" o:title=""/>
          </v:shape>
          <o:OLEObject Type="Embed" ProgID="Equation.DSMT4" ShapeID="_x0000_i1033" DrawAspect="Content" ObjectID="_1640601022" r:id="rId11"/>
        </w:object>
      </w:r>
      <w:r>
        <w:t xml:space="preserve"> </w:t>
      </w:r>
    </w:p>
    <w:p w14:paraId="5716C506" w14:textId="12C08619" w:rsidR="00111E59" w:rsidRDefault="00111E59" w:rsidP="00FE58B1">
      <w:pPr>
        <w:spacing w:line="360" w:lineRule="auto"/>
      </w:pPr>
      <w:r>
        <w:t xml:space="preserve">          where </w:t>
      </w:r>
    </w:p>
    <w:p w14:paraId="7EE52859" w14:textId="1220FAD2" w:rsidR="00111E59" w:rsidRDefault="00111E59" w:rsidP="00FE58B1">
      <w:pPr>
        <w:spacing w:line="360" w:lineRule="auto"/>
      </w:pPr>
      <w:r>
        <w:tab/>
      </w:r>
      <w:r w:rsidRPr="00111E59">
        <w:rPr>
          <w:position w:val="-32"/>
        </w:rPr>
        <w:object w:dxaOrig="2260" w:dyaOrig="760" w14:anchorId="6B43F326">
          <v:shape id="_x0000_i1043" type="#_x0000_t75" style="width:112.7pt;height:38.2pt" o:ole="">
            <v:imagedata r:id="rId12" o:title=""/>
          </v:shape>
          <o:OLEObject Type="Embed" ProgID="Equation.DSMT4" ShapeID="_x0000_i1043" DrawAspect="Content" ObjectID="_1640601023" r:id="rId13"/>
        </w:object>
      </w:r>
      <w:r>
        <w:t xml:space="preserve"> </w:t>
      </w:r>
    </w:p>
    <w:p w14:paraId="7BFAE7C5" w14:textId="639A67B3" w:rsidR="00D276AC" w:rsidRDefault="00111E59" w:rsidP="00FE58B1">
      <w:pPr>
        <w:spacing w:line="360" w:lineRule="auto"/>
        <w:rPr>
          <w:u w:val="single"/>
        </w:rPr>
      </w:pPr>
      <w:r>
        <w:t xml:space="preserve"> </w:t>
      </w:r>
      <w:r w:rsidR="00D276AC">
        <w:rPr>
          <w:u w:val="single"/>
        </w:rPr>
        <w:t xml:space="preserve">Small Exercise </w:t>
      </w:r>
    </w:p>
    <w:p w14:paraId="3589370A" w14:textId="0C4A3DD8" w:rsidR="00D276AC" w:rsidRPr="00D276AC" w:rsidRDefault="00D276AC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How to add additional boundary constraints for </w:t>
      </w:r>
      <w:r w:rsidR="001E5F39" w:rsidRPr="001E5F39">
        <w:rPr>
          <w:position w:val="-12"/>
        </w:rPr>
        <w:object w:dxaOrig="240" w:dyaOrig="360" w14:anchorId="7AD33913">
          <v:shape id="_x0000_i1070" type="#_x0000_t75" style="width:11.9pt;height:18.15pt" o:ole="">
            <v:imagedata r:id="rId14" o:title=""/>
          </v:shape>
          <o:OLEObject Type="Embed" ProgID="Equation.DSMT4" ShapeID="_x0000_i1070" DrawAspect="Content" ObjectID="_1640601024" r:id="rId15"/>
        </w:object>
      </w:r>
      <w:r w:rsidR="001E5F39">
        <w:t xml:space="preserve"> </w:t>
      </w:r>
      <w:r>
        <w:t xml:space="preserve"> and </w:t>
      </w:r>
      <w:r w:rsidR="001E5F39" w:rsidRPr="001E5F39">
        <w:rPr>
          <w:position w:val="-12"/>
        </w:rPr>
        <w:object w:dxaOrig="260" w:dyaOrig="360" w14:anchorId="483962D4">
          <v:shape id="_x0000_i1071" type="#_x0000_t75" style="width:13.15pt;height:18.15pt" o:ole="">
            <v:imagedata r:id="rId16" o:title=""/>
          </v:shape>
          <o:OLEObject Type="Embed" ProgID="Equation.DSMT4" ShapeID="_x0000_i1071" DrawAspect="Content" ObjectID="_1640601025" r:id="rId17"/>
        </w:object>
      </w:r>
      <w:r w:rsidR="001E5F39">
        <w:t xml:space="preserve"> </w:t>
      </w:r>
    </w:p>
    <w:p w14:paraId="1E4AB61C" w14:textId="77777777" w:rsidR="002F6D9C" w:rsidRDefault="00111E59" w:rsidP="00111E59">
      <w:r>
        <w:t xml:space="preserve"> </w:t>
      </w:r>
    </w:p>
    <w:p w14:paraId="2D9B657C" w14:textId="77777777" w:rsidR="002F6D9C" w:rsidRDefault="002F6D9C" w:rsidP="00111E59"/>
    <w:p w14:paraId="04027352" w14:textId="77777777" w:rsidR="002F6D9C" w:rsidRDefault="002F6D9C" w:rsidP="00111E59"/>
    <w:p w14:paraId="6B6F4C28" w14:textId="77777777" w:rsidR="002F6D9C" w:rsidRDefault="002F6D9C" w:rsidP="00111E59"/>
    <w:p w14:paraId="7967D0E4" w14:textId="062C945E" w:rsidR="002F6D9C" w:rsidRDefault="002F6D9C" w:rsidP="00111E59"/>
    <w:p w14:paraId="77449AE2" w14:textId="1DF6CDE9" w:rsidR="00856CBB" w:rsidRDefault="00856CBB" w:rsidP="00111E59"/>
    <w:p w14:paraId="20461639" w14:textId="3BCF537C" w:rsidR="00856CBB" w:rsidRDefault="00856CBB" w:rsidP="00111E59"/>
    <w:p w14:paraId="1BC2A087" w14:textId="149524C6" w:rsidR="00856CBB" w:rsidRDefault="00856CBB" w:rsidP="00111E59"/>
    <w:p w14:paraId="38B08F94" w14:textId="6880FDD3" w:rsidR="00856CBB" w:rsidRDefault="00856CBB" w:rsidP="00111E59"/>
    <w:p w14:paraId="3796786C" w14:textId="229688E0" w:rsidR="00856CBB" w:rsidRDefault="00856CBB" w:rsidP="00111E59"/>
    <w:p w14:paraId="040DB15A" w14:textId="1C59711C" w:rsidR="00856CBB" w:rsidRDefault="00856CBB" w:rsidP="00111E59"/>
    <w:p w14:paraId="2E55077B" w14:textId="0F0CB807" w:rsidR="00856CBB" w:rsidRDefault="00856CBB" w:rsidP="00111E59"/>
    <w:p w14:paraId="75FC9CD0" w14:textId="7718C135" w:rsidR="00856CBB" w:rsidRDefault="00856CBB" w:rsidP="00111E59"/>
    <w:p w14:paraId="0BB912F5" w14:textId="5618E87D" w:rsidR="00856CBB" w:rsidRDefault="00856CBB" w:rsidP="00111E59"/>
    <w:p w14:paraId="149BF90D" w14:textId="3EAE21F1" w:rsidR="00856CBB" w:rsidRDefault="00856CBB" w:rsidP="00111E59"/>
    <w:p w14:paraId="3958F990" w14:textId="256AC914" w:rsidR="00856CBB" w:rsidRDefault="00856CBB" w:rsidP="00111E59"/>
    <w:p w14:paraId="0CB0CDD9" w14:textId="75D5BF8B" w:rsidR="00856CBB" w:rsidRDefault="00856CBB" w:rsidP="00111E59"/>
    <w:p w14:paraId="24221CCD" w14:textId="4BB7AE20" w:rsidR="00856CBB" w:rsidRDefault="00856CBB" w:rsidP="00111E59"/>
    <w:p w14:paraId="609FF0AB" w14:textId="72E0B14D" w:rsidR="00856CBB" w:rsidRDefault="00856CBB" w:rsidP="00111E59"/>
    <w:p w14:paraId="30FEC75E" w14:textId="3933264F" w:rsidR="00856CBB" w:rsidRDefault="00856CBB" w:rsidP="00111E59"/>
    <w:p w14:paraId="7A517146" w14:textId="21737CB3" w:rsidR="00856CBB" w:rsidRDefault="00856CBB" w:rsidP="00111E59"/>
    <w:p w14:paraId="668392A7" w14:textId="609DF046" w:rsidR="00856CBB" w:rsidRDefault="00856CBB" w:rsidP="00111E59"/>
    <w:p w14:paraId="2617A4F1" w14:textId="741F8086" w:rsidR="00856CBB" w:rsidRDefault="00856CBB" w:rsidP="00111E59"/>
    <w:p w14:paraId="5A4611DD" w14:textId="4F0B9CA4" w:rsidR="00111E59" w:rsidRDefault="00111E59" w:rsidP="00111E59">
      <w:pPr>
        <w:pStyle w:val="Heading2"/>
        <w:rPr>
          <w:b/>
        </w:rPr>
      </w:pPr>
      <w:r w:rsidRPr="004B4CA0">
        <w:rPr>
          <w:b/>
        </w:rPr>
        <w:t xml:space="preserve">Example </w:t>
      </w:r>
      <w:r w:rsidR="00AC3488">
        <w:rPr>
          <w:b/>
        </w:rPr>
        <w:t>4</w:t>
      </w:r>
      <w:r w:rsidRPr="004B4CA0">
        <w:rPr>
          <w:b/>
        </w:rPr>
        <w:t xml:space="preserve"> </w:t>
      </w:r>
      <w:r>
        <w:rPr>
          <w:b/>
        </w:rPr>
        <w:t xml:space="preserve">Simple bilevel </w:t>
      </w:r>
      <w:r w:rsidR="00E235C0">
        <w:rPr>
          <w:b/>
        </w:rPr>
        <w:t>network Design</w:t>
      </w:r>
    </w:p>
    <w:p w14:paraId="0B851287" w14:textId="77777777" w:rsidR="002F6D9C" w:rsidRPr="002F6D9C" w:rsidRDefault="002F6D9C" w:rsidP="002F6D9C"/>
    <w:p w14:paraId="11A072F3" w14:textId="4FC3F062" w:rsidR="002F6D9C" w:rsidRDefault="002F6D9C" w:rsidP="00FE58B1">
      <w:pPr>
        <w:spacing w:line="360" w:lineRule="auto"/>
        <w:rPr>
          <w:u w:val="single"/>
        </w:rPr>
      </w:pPr>
      <w:r w:rsidRPr="00FF4353">
        <w:rPr>
          <w:u w:val="single"/>
        </w:rPr>
        <w:t>Objective</w:t>
      </w:r>
    </w:p>
    <w:p w14:paraId="2AE9CAD3" w14:textId="0815E690" w:rsidR="002F6D9C" w:rsidRPr="00E32EFF" w:rsidRDefault="002F6D9C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E32EFF">
        <w:t xml:space="preserve">Solve simple bilevel network design problem </w:t>
      </w:r>
    </w:p>
    <w:p w14:paraId="4B7F2EFF" w14:textId="12F8B4B3" w:rsidR="00B701AE" w:rsidRDefault="00B701AE" w:rsidP="00FE58B1">
      <w:pPr>
        <w:spacing w:line="360" w:lineRule="auto"/>
        <w:rPr>
          <w:u w:val="single"/>
        </w:rPr>
      </w:pPr>
    </w:p>
    <w:p w14:paraId="29591B0D" w14:textId="32425A67" w:rsidR="001C4158" w:rsidRDefault="001C4158" w:rsidP="00FE58B1">
      <w:pPr>
        <w:spacing w:line="360" w:lineRule="auto"/>
        <w:rPr>
          <w:u w:val="single"/>
        </w:rPr>
      </w:pPr>
      <w:r>
        <w:rPr>
          <w:u w:val="single"/>
        </w:rPr>
        <w:t>Code</w:t>
      </w:r>
    </w:p>
    <w:p w14:paraId="7843BB0A" w14:textId="37B52FB5" w:rsidR="00141EE0" w:rsidRDefault="00141EE0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Folder “network design”</w:t>
      </w:r>
    </w:p>
    <w:p w14:paraId="3CF40C98" w14:textId="670C57E0" w:rsidR="00141EE0" w:rsidRDefault="00141EE0" w:rsidP="00FE58B1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Problem description for this example </w:t>
      </w:r>
    </w:p>
    <w:p w14:paraId="3C9D9BF6" w14:textId="712844F0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 xml:space="preserve">You are given a network containing 4 nodes and 12 links, the </w:t>
      </w:r>
      <w:r w:rsidRPr="00FE58B1">
        <w:t>weights</w:t>
      </w:r>
      <w:r>
        <w:t xml:space="preserve"> represent the travel times associated with the 12 links.</w:t>
      </w:r>
    </w:p>
    <w:p w14:paraId="64B9B9E9" w14:textId="50A4BDD7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 xml:space="preserve">The objective of the model is to select 4 links to form transit network, such that total travel times of A-C, A-B, and A-D is minimum. In other words, we need to find the shortest travel time between these pairs of nodes. </w:t>
      </w:r>
    </w:p>
    <w:p w14:paraId="5EC5C64C" w14:textId="5A055D77" w:rsidR="00FE58B1" w:rsidRDefault="00FE58B1" w:rsidP="00FE58B1">
      <w:pPr>
        <w:pStyle w:val="ListParagraph"/>
        <w:numPr>
          <w:ilvl w:val="1"/>
          <w:numId w:val="30"/>
        </w:numPr>
        <w:tabs>
          <w:tab w:val="left" w:pos="1260"/>
        </w:tabs>
        <w:spacing w:line="360" w:lineRule="auto"/>
        <w:ind w:left="1170"/>
      </w:pPr>
      <w:r>
        <w:t xml:space="preserve">The way I code is to create 4 variables. Each variable is </w:t>
      </w:r>
      <w:proofErr w:type="gramStart"/>
      <w:r>
        <w:t>a</w:t>
      </w:r>
      <w:proofErr w:type="gramEnd"/>
      <w:r>
        <w:t xml:space="preserve"> integer between 1 to 12, representing which link is selected. </w:t>
      </w:r>
    </w:p>
    <w:p w14:paraId="0701C9FB" w14:textId="77777777" w:rsidR="00141EE0" w:rsidRPr="00E32EFF" w:rsidRDefault="00141EE0" w:rsidP="00FE58B1"/>
    <w:p w14:paraId="6A38F0DF" w14:textId="77777777" w:rsidR="00111E59" w:rsidRDefault="00111E59" w:rsidP="00B701AE"/>
    <w:p w14:paraId="02AAA349" w14:textId="77777777" w:rsidR="001C4158" w:rsidRDefault="001C4158" w:rsidP="001C4158">
      <w:pPr>
        <w:rPr>
          <w:u w:val="single"/>
        </w:rPr>
      </w:pPr>
      <w:r>
        <w:rPr>
          <w:u w:val="single"/>
        </w:rPr>
        <w:t xml:space="preserve">Small Exercise </w:t>
      </w:r>
    </w:p>
    <w:p w14:paraId="2613F124" w14:textId="03A15201" w:rsidR="00B701AE" w:rsidRDefault="00B701AE" w:rsidP="00B701AE"/>
    <w:p w14:paraId="0F1932E9" w14:textId="26030C8E" w:rsidR="00B701AE" w:rsidRDefault="00E43905" w:rsidP="00E43905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 xml:space="preserve">In the given example, I only consider demand. Now you need to work out how to consider demand. The following demand values are known. </w:t>
      </w:r>
    </w:p>
    <w:p w14:paraId="623DBFE2" w14:textId="7AE07417" w:rsidR="00E43905" w:rsidRDefault="00E43905" w:rsidP="00E43905">
      <w:pPr>
        <w:pStyle w:val="ListParagraph"/>
        <w:numPr>
          <w:ilvl w:val="0"/>
          <w:numId w:val="33"/>
        </w:numPr>
        <w:spacing w:line="360" w:lineRule="auto"/>
      </w:pPr>
      <w:r>
        <w:t xml:space="preserve">Node A –&gt; B: 50 </w:t>
      </w:r>
      <w:r>
        <w:t>passengers</w:t>
      </w:r>
    </w:p>
    <w:p w14:paraId="75F7249A" w14:textId="3DA4C484" w:rsidR="00E43905" w:rsidRDefault="00E43905" w:rsidP="00E43905">
      <w:pPr>
        <w:pStyle w:val="ListParagraph"/>
        <w:numPr>
          <w:ilvl w:val="0"/>
          <w:numId w:val="33"/>
        </w:numPr>
        <w:spacing w:line="360" w:lineRule="auto"/>
      </w:pPr>
      <w:r>
        <w:t>Node A –&gt; C: 60 passengers</w:t>
      </w:r>
    </w:p>
    <w:p w14:paraId="1033D391" w14:textId="3BB68F60" w:rsidR="00E43905" w:rsidRDefault="00E43905" w:rsidP="00E43905">
      <w:pPr>
        <w:pStyle w:val="ListParagraph"/>
        <w:numPr>
          <w:ilvl w:val="0"/>
          <w:numId w:val="33"/>
        </w:numPr>
        <w:spacing w:line="360" w:lineRule="auto"/>
      </w:pPr>
      <w:r>
        <w:t>Node A –&gt; D: 25 passengers</w:t>
      </w:r>
    </w:p>
    <w:p w14:paraId="65A72200" w14:textId="7527508D" w:rsidR="00E43905" w:rsidRDefault="00E43905" w:rsidP="00E43905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 w:rsidRPr="00E43905">
        <w:t xml:space="preserve">Instead of </w:t>
      </w:r>
      <w:r w:rsidR="00592F37">
        <w:t xml:space="preserve">only building </w:t>
      </w:r>
      <w:r w:rsidRPr="00E43905">
        <w:t xml:space="preserve">4 links. You can build as many links as possible. However, </w:t>
      </w:r>
      <w:r w:rsidR="00171B93">
        <w:t>the operation cost on every link is $50</w:t>
      </w:r>
    </w:p>
    <w:p w14:paraId="49DAD34B" w14:textId="460A1828" w:rsidR="00171B93" w:rsidRDefault="00171B93" w:rsidP="00E43905">
      <w:pPr>
        <w:pStyle w:val="ListParagraph"/>
        <w:numPr>
          <w:ilvl w:val="0"/>
          <w:numId w:val="30"/>
        </w:numPr>
        <w:spacing w:line="360" w:lineRule="auto"/>
        <w:ind w:left="630" w:hanging="270"/>
      </w:pPr>
      <w:r>
        <w:t>Assume passengers only use the shortest path, design a network that minimize the total cost including passengers travel time cost and operation cost.</w:t>
      </w:r>
    </w:p>
    <w:p w14:paraId="4E872A50" w14:textId="362AB8D4" w:rsidR="00B701AE" w:rsidRPr="00AA61AE" w:rsidRDefault="00B701AE" w:rsidP="00B701AE"/>
    <w:p w14:paraId="296187AB" w14:textId="72BBAE8A" w:rsidR="00EC3762" w:rsidRDefault="00EC3762" w:rsidP="00EC3762">
      <w:pPr>
        <w:rPr>
          <w:u w:val="single"/>
        </w:rPr>
      </w:pPr>
    </w:p>
    <w:p w14:paraId="2523C996" w14:textId="68F9573B" w:rsidR="00181583" w:rsidRDefault="00181583" w:rsidP="00EC3762">
      <w:pPr>
        <w:rPr>
          <w:u w:val="single"/>
        </w:rPr>
      </w:pPr>
    </w:p>
    <w:p w14:paraId="4094672C" w14:textId="33A8AD18" w:rsidR="00181583" w:rsidRDefault="00181583" w:rsidP="00EC3762">
      <w:pPr>
        <w:rPr>
          <w:u w:val="single"/>
        </w:rPr>
      </w:pPr>
    </w:p>
    <w:p w14:paraId="69053C6C" w14:textId="08EBD8C0" w:rsidR="00181583" w:rsidRDefault="00181583" w:rsidP="00EC3762">
      <w:pPr>
        <w:rPr>
          <w:u w:val="single"/>
        </w:rPr>
      </w:pPr>
    </w:p>
    <w:p w14:paraId="5AE6E53C" w14:textId="66F5246F" w:rsidR="00181583" w:rsidRDefault="00181583" w:rsidP="00EC3762">
      <w:pPr>
        <w:rPr>
          <w:u w:val="single"/>
        </w:rPr>
      </w:pPr>
    </w:p>
    <w:p w14:paraId="658396E8" w14:textId="2199F617" w:rsidR="00181583" w:rsidRDefault="00181583" w:rsidP="00181583">
      <w:pPr>
        <w:pStyle w:val="Heading1"/>
      </w:pPr>
      <w:r w:rsidRPr="00181583">
        <w:t>Remark</w:t>
      </w:r>
      <w:r>
        <w:t>s</w:t>
      </w:r>
      <w:r w:rsidRPr="00181583">
        <w:t xml:space="preserve"> on the extension</w:t>
      </w:r>
      <w:r>
        <w:t>s</w:t>
      </w:r>
    </w:p>
    <w:p w14:paraId="2A8282DC" w14:textId="77777777" w:rsidR="00741928" w:rsidRPr="00741928" w:rsidRDefault="00741928" w:rsidP="00741928"/>
    <w:p w14:paraId="7FC69625" w14:textId="498E655B" w:rsidR="00181583" w:rsidRDefault="0018158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>You could consider more complicated assignment model in the lower level by changing the lower level problem</w:t>
      </w:r>
    </w:p>
    <w:p w14:paraId="66A66DE3" w14:textId="35630C9C" w:rsidR="007C4543" w:rsidRDefault="0018158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You can consider frequency as variable in the network design problem. </w:t>
      </w:r>
    </w:p>
    <w:p w14:paraId="620B57E6" w14:textId="77777777" w:rsidR="00741928" w:rsidRDefault="00741928" w:rsidP="00FF4353">
      <w:pPr>
        <w:pStyle w:val="Heading1"/>
      </w:pPr>
    </w:p>
    <w:p w14:paraId="0687C4EA" w14:textId="77777777" w:rsidR="00741928" w:rsidRDefault="00741928" w:rsidP="00FF4353">
      <w:pPr>
        <w:pStyle w:val="Heading1"/>
      </w:pPr>
    </w:p>
    <w:p w14:paraId="5308C1DB" w14:textId="7E00FA1A" w:rsidR="002E7363" w:rsidRPr="000A06CC" w:rsidRDefault="002E7363" w:rsidP="00FF4353">
      <w:pPr>
        <w:pStyle w:val="Heading1"/>
      </w:pPr>
      <w:r>
        <w:t>Reference</w:t>
      </w:r>
    </w:p>
    <w:p w14:paraId="472A98E0" w14:textId="2B64F43A" w:rsidR="002E7363" w:rsidRDefault="002E736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About </w:t>
      </w:r>
      <w:r w:rsidRPr="002E7363">
        <w:rPr>
          <w:noProof/>
          <w:lang w:eastAsia="zh-CN" w:bidi="ar-SA"/>
        </w:rPr>
        <w:t>Genetic algorithm</w:t>
      </w:r>
      <w:r>
        <w:rPr>
          <w:noProof/>
          <w:lang w:eastAsia="zh-CN" w:bidi="ar-SA"/>
        </w:rPr>
        <w:t xml:space="preserve"> (GA): </w:t>
      </w:r>
      <w:hyperlink r:id="rId18" w:history="1">
        <w:r w:rsidRPr="00741928">
          <w:t>https://en.wikipedia.org/wiki/Genetic_algorithm</w:t>
        </w:r>
      </w:hyperlink>
      <w:r>
        <w:rPr>
          <w:noProof/>
          <w:lang w:eastAsia="zh-CN" w:bidi="ar-SA"/>
        </w:rPr>
        <w:t xml:space="preserve"> </w:t>
      </w:r>
    </w:p>
    <w:p w14:paraId="231B9E21" w14:textId="532D70A9" w:rsidR="002E7363" w:rsidRDefault="002E7363" w:rsidP="00741928">
      <w:pPr>
        <w:pStyle w:val="ListParagraph"/>
        <w:numPr>
          <w:ilvl w:val="0"/>
          <w:numId w:val="19"/>
        </w:numPr>
        <w:spacing w:line="360" w:lineRule="auto"/>
        <w:ind w:left="360"/>
        <w:rPr>
          <w:noProof/>
          <w:lang w:eastAsia="zh-CN" w:bidi="ar-SA"/>
        </w:rPr>
      </w:pPr>
      <w:r>
        <w:rPr>
          <w:noProof/>
          <w:lang w:eastAsia="zh-CN" w:bidi="ar-SA"/>
        </w:rPr>
        <w:t xml:space="preserve">Matlab help documents </w:t>
      </w:r>
      <w:hyperlink r:id="rId19" w:history="1">
        <w:r w:rsidRPr="00741928">
          <w:t>https://se.mathworks.com/help/gads/ga.html</w:t>
        </w:r>
      </w:hyperlink>
    </w:p>
    <w:p w14:paraId="7CF06E8F" w14:textId="77777777" w:rsidR="002E7363" w:rsidRDefault="002E7363" w:rsidP="00FF4353">
      <w:pPr>
        <w:pStyle w:val="ListParagraph"/>
        <w:rPr>
          <w:noProof/>
          <w:lang w:eastAsia="zh-CN" w:bidi="ar-SA"/>
        </w:rPr>
      </w:pPr>
    </w:p>
    <w:p w14:paraId="589C07CE" w14:textId="26B051CF" w:rsidR="00A93B74" w:rsidRDefault="00A93B74" w:rsidP="00FF4353"/>
    <w:p w14:paraId="553F2FF0" w14:textId="77777777" w:rsidR="002E7363" w:rsidRPr="009C3682" w:rsidRDefault="002E7363" w:rsidP="00FF4353"/>
    <w:p w14:paraId="65B6C4E1" w14:textId="54939745" w:rsidR="00D368ED" w:rsidRPr="000A06CC" w:rsidRDefault="00D368ED" w:rsidP="00FF4353">
      <w:pPr>
        <w:rPr>
          <w:lang w:eastAsia="zh-CN" w:bidi="ar-SA"/>
        </w:rPr>
      </w:pPr>
    </w:p>
    <w:sectPr w:rsidR="00D368ED" w:rsidRPr="000A06CC" w:rsidSect="00D0141F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2240" w:right="1418" w:bottom="2041" w:left="1418" w:header="709" w:footer="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8AA70" w14:textId="77777777" w:rsidR="00A605F6" w:rsidRDefault="00A605F6" w:rsidP="00FF4353">
      <w:r>
        <w:separator/>
      </w:r>
    </w:p>
  </w:endnote>
  <w:endnote w:type="continuationSeparator" w:id="0">
    <w:p w14:paraId="120F39BF" w14:textId="77777777" w:rsidR="00A605F6" w:rsidRDefault="00A605F6" w:rsidP="00FF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33249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EECCA81" w14:textId="77777777" w:rsidR="00C5195B" w:rsidRDefault="00C5195B" w:rsidP="00FF4353">
            <w:pPr>
              <w:pStyle w:val="Footer"/>
            </w:pPr>
            <w:r>
              <w:t xml:space="preserve">Page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7A2587">
              <w:rPr>
                <w:noProof/>
              </w:rPr>
              <w:t>1</w:t>
            </w:r>
            <w:r>
              <w:rPr>
                <w:sz w:val="24"/>
              </w:rPr>
              <w:fldChar w:fldCharType="end"/>
            </w:r>
            <w:r>
              <w:t xml:space="preserve"> of </w:t>
            </w:r>
            <w:r>
              <w:rPr>
                <w:sz w:val="24"/>
              </w:rPr>
              <w:fldChar w:fldCharType="begin"/>
            </w:r>
            <w:r>
              <w:instrText xml:space="preserve"> NUMPAGES  </w:instrText>
            </w:r>
            <w:r>
              <w:rPr>
                <w:sz w:val="24"/>
              </w:rPr>
              <w:fldChar w:fldCharType="separate"/>
            </w:r>
            <w:r w:rsidR="007A2587">
              <w:rPr>
                <w:noProof/>
              </w:rPr>
              <w:t>1</w:t>
            </w:r>
            <w:r>
              <w:rPr>
                <w:sz w:val="24"/>
              </w:rPr>
              <w:fldChar w:fldCharType="end"/>
            </w:r>
          </w:p>
        </w:sdtContent>
      </w:sdt>
    </w:sdtContent>
  </w:sdt>
  <w:p w14:paraId="7D217D4B" w14:textId="77777777" w:rsidR="00BF3F3A" w:rsidRDefault="00BF3F3A" w:rsidP="00FF4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5050523"/>
      <w:docPartObj>
        <w:docPartGallery w:val="Page Numbers (Top of Page)"/>
        <w:docPartUnique/>
      </w:docPartObj>
    </w:sdtPr>
    <w:sdtEndPr/>
    <w:sdtContent>
      <w:p w14:paraId="2DE1BB15" w14:textId="77777777" w:rsidR="003A0A24" w:rsidRDefault="003A0A24" w:rsidP="00FF4353">
        <w:pPr>
          <w:pStyle w:val="Footer"/>
        </w:pPr>
        <w:r>
          <w:t xml:space="preserve">Side </w:t>
        </w:r>
        <w:r w:rsidR="00C91F62">
          <w:rPr>
            <w:sz w:val="24"/>
          </w:rPr>
          <w:fldChar w:fldCharType="begin"/>
        </w:r>
        <w:r>
          <w:instrText xml:space="preserve"> PAGE </w:instrText>
        </w:r>
        <w:r w:rsidR="00C91F62">
          <w:rPr>
            <w:sz w:val="24"/>
          </w:rPr>
          <w:fldChar w:fldCharType="separate"/>
        </w:r>
        <w:r w:rsidR="00D0141F">
          <w:rPr>
            <w:noProof/>
          </w:rPr>
          <w:t>1</w:t>
        </w:r>
        <w:r w:rsidR="00C91F62">
          <w:rPr>
            <w:sz w:val="24"/>
          </w:rPr>
          <w:fldChar w:fldCharType="end"/>
        </w:r>
        <w:r>
          <w:t xml:space="preserve"> </w:t>
        </w:r>
        <w:proofErr w:type="spellStart"/>
        <w:r>
          <w:t>af</w:t>
        </w:r>
        <w:proofErr w:type="spellEnd"/>
        <w:r>
          <w:t xml:space="preserve"> </w:t>
        </w:r>
        <w:r w:rsidR="00C91F62">
          <w:rPr>
            <w:sz w:val="24"/>
          </w:rPr>
          <w:fldChar w:fldCharType="begin"/>
        </w:r>
        <w:r>
          <w:instrText xml:space="preserve"> NUMPAGES  </w:instrText>
        </w:r>
        <w:r w:rsidR="00C91F62">
          <w:rPr>
            <w:sz w:val="24"/>
          </w:rPr>
          <w:fldChar w:fldCharType="separate"/>
        </w:r>
        <w:r w:rsidR="00077B5F">
          <w:rPr>
            <w:noProof/>
          </w:rPr>
          <w:t>3</w:t>
        </w:r>
        <w:r w:rsidR="00C91F62">
          <w:rPr>
            <w:sz w:val="24"/>
          </w:rPr>
          <w:fldChar w:fldCharType="end"/>
        </w:r>
      </w:p>
    </w:sdtContent>
  </w:sdt>
  <w:p w14:paraId="47D2D930" w14:textId="77777777" w:rsidR="00CB4B79" w:rsidRDefault="00CB4B79" w:rsidP="00FF4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2E7FE" w14:textId="77777777" w:rsidR="00A605F6" w:rsidRDefault="00A605F6" w:rsidP="00FF4353">
      <w:r>
        <w:separator/>
      </w:r>
    </w:p>
  </w:footnote>
  <w:footnote w:type="continuationSeparator" w:id="0">
    <w:p w14:paraId="61EAE824" w14:textId="77777777" w:rsidR="00A605F6" w:rsidRDefault="00A605F6" w:rsidP="00FF4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0D76D" w14:textId="77777777" w:rsidR="002A3411" w:rsidRDefault="003A0A24" w:rsidP="00FF4353">
    <w:pPr>
      <w:pStyle w:val="Header"/>
    </w:pPr>
    <w:r>
      <w:rPr>
        <w:noProof/>
        <w:lang w:val="da-DK" w:eastAsia="da-DK" w:bidi="ar-SA"/>
      </w:rPr>
      <w:drawing>
        <wp:anchor distT="0" distB="0" distL="0" distR="0" simplePos="0" relativeHeight="251656704" behindDoc="0" locked="0" layoutInCell="1" allowOverlap="1" wp14:anchorId="6FC595CF" wp14:editId="0A1110C0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29" name="logohide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3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065B1" w14:textId="77777777" w:rsidR="006A172A" w:rsidRDefault="007F1D5B" w:rsidP="00FF4353">
    <w:pPr>
      <w:pStyle w:val="Header"/>
    </w:pPr>
    <w:r w:rsidRPr="007F1D5B">
      <w:rPr>
        <w:noProof/>
        <w:lang w:val="da-DK" w:eastAsia="da-DK" w:bidi="ar-SA"/>
      </w:rPr>
      <w:drawing>
        <wp:inline distT="0" distB="0" distL="0" distR="0" wp14:anchorId="52288778" wp14:editId="2DC26723">
          <wp:extent cx="2514600" cy="185694"/>
          <wp:effectExtent l="0" t="0" r="0" b="5080"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816" b="64703"/>
                  <a:stretch/>
                </pic:blipFill>
                <pic:spPr bwMode="auto">
                  <a:xfrm>
                    <a:off x="0" y="0"/>
                    <a:ext cx="2643612" cy="1952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A6A2C30" w14:textId="5D036FB6" w:rsidR="006A172A" w:rsidRDefault="006A172A" w:rsidP="00FF4353">
    <w:pPr>
      <w:pStyle w:val="Heading6"/>
    </w:pPr>
    <w:r>
      <w:rPr>
        <w:noProof/>
        <w:lang w:val="da-DK" w:eastAsia="da-DK" w:bidi="ar-SA"/>
      </w:rPr>
      <w:drawing>
        <wp:anchor distT="0" distB="0" distL="0" distR="0" simplePos="0" relativeHeight="251659776" behindDoc="0" locked="0" layoutInCell="1" allowOverlap="1" wp14:anchorId="1212BB85" wp14:editId="73B0A458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6" name="logohide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A1723">
      <w:t>42</w:t>
    </w:r>
    <w:r w:rsidR="007A2587">
      <w:t>185</w:t>
    </w:r>
    <w:r>
      <w:t xml:space="preserve"> </w:t>
    </w:r>
    <w:r w:rsidR="007A2587">
      <w:t xml:space="preserve">Planning and modelling of Public transport </w:t>
    </w:r>
    <w:r>
      <w:t>20</w:t>
    </w:r>
    <w:r w:rsidR="002A163C">
      <w:t>20</w:t>
    </w:r>
  </w:p>
  <w:p w14:paraId="662E1510" w14:textId="77777777" w:rsidR="002A3411" w:rsidRDefault="002A3411" w:rsidP="00FF43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EC98" w14:textId="77777777" w:rsidR="003A0A24" w:rsidRDefault="003A0A24" w:rsidP="00FF4353">
    <w:pPr>
      <w:pStyle w:val="Header"/>
    </w:pPr>
    <w:r>
      <w:rPr>
        <w:noProof/>
        <w:lang w:val="da-DK" w:eastAsia="da-DK" w:bidi="ar-SA"/>
      </w:rPr>
      <w:drawing>
        <wp:anchor distT="0" distB="0" distL="0" distR="0" simplePos="0" relativeHeight="251655680" behindDoc="0" locked="0" layoutInCell="1" allowOverlap="1" wp14:anchorId="0CCEBCCC" wp14:editId="722D988D">
          <wp:simplePos x="0" y="0"/>
          <wp:positionH relativeFrom="page">
            <wp:posOffset>899795</wp:posOffset>
          </wp:positionH>
          <wp:positionV relativeFrom="page">
            <wp:posOffset>592455</wp:posOffset>
          </wp:positionV>
          <wp:extent cx="1080135" cy="179070"/>
          <wp:effectExtent l="19050" t="0" r="5715" b="0"/>
          <wp:wrapNone/>
          <wp:docPr id="30" name="LogoInstitut1" descr="Transport_D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nstitut1" descr="Transport_D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79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0B6A78" w14:textId="77777777" w:rsidR="002A3411" w:rsidRDefault="003A0A24" w:rsidP="00FF4353">
    <w:pPr>
      <w:pStyle w:val="Heading6"/>
    </w:pPr>
    <w:r>
      <w:rPr>
        <w:noProof/>
        <w:lang w:val="da-DK" w:eastAsia="da-DK" w:bidi="ar-SA"/>
      </w:rPr>
      <w:drawing>
        <wp:anchor distT="0" distB="0" distL="0" distR="0" simplePos="0" relativeHeight="251658752" behindDoc="0" locked="0" layoutInCell="1" allowOverlap="1" wp14:anchorId="5A424D23" wp14:editId="3C96118E">
          <wp:simplePos x="0" y="0"/>
          <wp:positionH relativeFrom="page">
            <wp:posOffset>6289040</wp:posOffset>
          </wp:positionH>
          <wp:positionV relativeFrom="page">
            <wp:posOffset>575945</wp:posOffset>
          </wp:positionV>
          <wp:extent cx="408940" cy="592455"/>
          <wp:effectExtent l="19050" t="0" r="0" b="0"/>
          <wp:wrapNone/>
          <wp:docPr id="28" name="logohide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2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940" cy="592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13</w:t>
    </w:r>
    <w:r w:rsidR="00F74FBE">
      <w:t xml:space="preserve">120+13520 </w:t>
    </w:r>
    <w:proofErr w:type="spellStart"/>
    <w:r w:rsidR="00F74FBE">
      <w:t>Kollektiv</w:t>
    </w:r>
    <w:proofErr w:type="spellEnd"/>
    <w:r w:rsidR="00F74FBE">
      <w:t xml:space="preserve"> </w:t>
    </w:r>
    <w:proofErr w:type="spellStart"/>
    <w:r w:rsidR="00F74FBE">
      <w:t>trafikplanlægning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1B12ED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F4C67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3467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B0322"/>
    <w:multiLevelType w:val="hybridMultilevel"/>
    <w:tmpl w:val="C19033AE"/>
    <w:lvl w:ilvl="0" w:tplc="419A41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840998"/>
    <w:multiLevelType w:val="hybridMultilevel"/>
    <w:tmpl w:val="44A0F8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01B6E"/>
    <w:multiLevelType w:val="hybridMultilevel"/>
    <w:tmpl w:val="53568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80557"/>
    <w:multiLevelType w:val="hybridMultilevel"/>
    <w:tmpl w:val="59BE6064"/>
    <w:lvl w:ilvl="0" w:tplc="606EC9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168FD"/>
    <w:multiLevelType w:val="hybridMultilevel"/>
    <w:tmpl w:val="228E0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B3276F"/>
    <w:multiLevelType w:val="hybridMultilevel"/>
    <w:tmpl w:val="60AAB6FA"/>
    <w:lvl w:ilvl="0" w:tplc="84DC6754">
      <w:start w:val="1"/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19701B4D"/>
    <w:multiLevelType w:val="hybridMultilevel"/>
    <w:tmpl w:val="0E3C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05952"/>
    <w:multiLevelType w:val="hybridMultilevel"/>
    <w:tmpl w:val="D77EA9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8123E4"/>
    <w:multiLevelType w:val="hybridMultilevel"/>
    <w:tmpl w:val="A13AD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F62D4"/>
    <w:multiLevelType w:val="hybridMultilevel"/>
    <w:tmpl w:val="4D2E4860"/>
    <w:lvl w:ilvl="0" w:tplc="06DA12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C044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D03F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EE4B3F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D86C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C018C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056541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39AFD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434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06AF4"/>
    <w:multiLevelType w:val="hybridMultilevel"/>
    <w:tmpl w:val="AC802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838F7"/>
    <w:multiLevelType w:val="hybridMultilevel"/>
    <w:tmpl w:val="82A8D43E"/>
    <w:lvl w:ilvl="0" w:tplc="5F20C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4243C"/>
    <w:multiLevelType w:val="hybridMultilevel"/>
    <w:tmpl w:val="DE843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25119"/>
    <w:multiLevelType w:val="hybridMultilevel"/>
    <w:tmpl w:val="DF16D4FC"/>
    <w:lvl w:ilvl="0" w:tplc="D17E5752">
      <w:start w:val="1"/>
      <w:numFmt w:val="bullet"/>
      <w:pStyle w:val="Normal-Punktliste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3"/>
        <w:szCs w:val="22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02C64"/>
    <w:multiLevelType w:val="hybridMultilevel"/>
    <w:tmpl w:val="AD24D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442652"/>
    <w:multiLevelType w:val="hybridMultilevel"/>
    <w:tmpl w:val="60BA502E"/>
    <w:lvl w:ilvl="0" w:tplc="8ADE06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232D6"/>
    <w:multiLevelType w:val="hybridMultilevel"/>
    <w:tmpl w:val="AF6E9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C767B"/>
    <w:multiLevelType w:val="hybridMultilevel"/>
    <w:tmpl w:val="346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24CD3"/>
    <w:multiLevelType w:val="hybridMultilevel"/>
    <w:tmpl w:val="5770DE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7181B"/>
    <w:multiLevelType w:val="hybridMultilevel"/>
    <w:tmpl w:val="F46C7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2403CC"/>
    <w:multiLevelType w:val="hybridMultilevel"/>
    <w:tmpl w:val="0DC6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B7F8C"/>
    <w:multiLevelType w:val="hybridMultilevel"/>
    <w:tmpl w:val="039A7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5C4547"/>
    <w:multiLevelType w:val="hybridMultilevel"/>
    <w:tmpl w:val="39BEA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C7EE0"/>
    <w:multiLevelType w:val="hybridMultilevel"/>
    <w:tmpl w:val="C9345E46"/>
    <w:lvl w:ilvl="0" w:tplc="170EC5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24459"/>
    <w:multiLevelType w:val="hybridMultilevel"/>
    <w:tmpl w:val="BB6A8756"/>
    <w:lvl w:ilvl="0" w:tplc="39EC5FB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53D10"/>
    <w:multiLevelType w:val="hybridMultilevel"/>
    <w:tmpl w:val="CEBA3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F7E6C"/>
    <w:multiLevelType w:val="hybridMultilevel"/>
    <w:tmpl w:val="A276FB88"/>
    <w:lvl w:ilvl="0" w:tplc="1ADA6C4A">
      <w:start w:val="1"/>
      <w:numFmt w:val="decimal"/>
      <w:pStyle w:val="Normal-Talliste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0"/>
        <w:szCs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3933983"/>
    <w:multiLevelType w:val="hybridMultilevel"/>
    <w:tmpl w:val="279AC838"/>
    <w:lvl w:ilvl="0" w:tplc="419A41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C154CC"/>
    <w:multiLevelType w:val="hybridMultilevel"/>
    <w:tmpl w:val="D7E609A2"/>
    <w:lvl w:ilvl="0" w:tplc="C972B0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27CF8"/>
    <w:multiLevelType w:val="hybridMultilevel"/>
    <w:tmpl w:val="83E8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D484B"/>
    <w:multiLevelType w:val="hybridMultilevel"/>
    <w:tmpl w:val="5A1691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41937"/>
    <w:multiLevelType w:val="hybridMultilevel"/>
    <w:tmpl w:val="1F24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6"/>
  </w:num>
  <w:num w:numId="5">
    <w:abstractNumId w:val="29"/>
  </w:num>
  <w:num w:numId="6">
    <w:abstractNumId w:val="21"/>
  </w:num>
  <w:num w:numId="7">
    <w:abstractNumId w:val="33"/>
  </w:num>
  <w:num w:numId="8">
    <w:abstractNumId w:val="25"/>
  </w:num>
  <w:num w:numId="9">
    <w:abstractNumId w:val="6"/>
  </w:num>
  <w:num w:numId="10">
    <w:abstractNumId w:val="8"/>
  </w:num>
  <w:num w:numId="11">
    <w:abstractNumId w:val="14"/>
  </w:num>
  <w:num w:numId="12">
    <w:abstractNumId w:val="24"/>
  </w:num>
  <w:num w:numId="13">
    <w:abstractNumId w:val="11"/>
  </w:num>
  <w:num w:numId="14">
    <w:abstractNumId w:val="17"/>
  </w:num>
  <w:num w:numId="15">
    <w:abstractNumId w:val="28"/>
  </w:num>
  <w:num w:numId="16">
    <w:abstractNumId w:val="26"/>
  </w:num>
  <w:num w:numId="17">
    <w:abstractNumId w:val="19"/>
  </w:num>
  <w:num w:numId="18">
    <w:abstractNumId w:val="13"/>
  </w:num>
  <w:num w:numId="19">
    <w:abstractNumId w:val="22"/>
  </w:num>
  <w:num w:numId="20">
    <w:abstractNumId w:val="7"/>
  </w:num>
  <w:num w:numId="21">
    <w:abstractNumId w:val="5"/>
  </w:num>
  <w:num w:numId="22">
    <w:abstractNumId w:val="31"/>
  </w:num>
  <w:num w:numId="23">
    <w:abstractNumId w:val="23"/>
  </w:num>
  <w:num w:numId="24">
    <w:abstractNumId w:val="18"/>
  </w:num>
  <w:num w:numId="25">
    <w:abstractNumId w:val="20"/>
  </w:num>
  <w:num w:numId="26">
    <w:abstractNumId w:val="30"/>
  </w:num>
  <w:num w:numId="27">
    <w:abstractNumId w:val="4"/>
  </w:num>
  <w:num w:numId="28">
    <w:abstractNumId w:val="9"/>
  </w:num>
  <w:num w:numId="29">
    <w:abstractNumId w:val="34"/>
  </w:num>
  <w:num w:numId="30">
    <w:abstractNumId w:val="3"/>
  </w:num>
  <w:num w:numId="31">
    <w:abstractNumId w:val="12"/>
  </w:num>
  <w:num w:numId="32">
    <w:abstractNumId w:val="27"/>
  </w:num>
  <w:num w:numId="33">
    <w:abstractNumId w:val="10"/>
  </w:num>
  <w:num w:numId="34">
    <w:abstractNumId w:val="1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autoHyphenation/>
  <w:hyphenationZone w:val="140"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sDQwMrUwMDY3MzBU0lEKTi0uzszPAymwqAUAGDz04CwAAAA="/>
  </w:docVars>
  <w:rsids>
    <w:rsidRoot w:val="005026B0"/>
    <w:rsid w:val="0000282A"/>
    <w:rsid w:val="0001696C"/>
    <w:rsid w:val="00030AF0"/>
    <w:rsid w:val="000369C4"/>
    <w:rsid w:val="00044CCB"/>
    <w:rsid w:val="000450B2"/>
    <w:rsid w:val="000501E9"/>
    <w:rsid w:val="0006411F"/>
    <w:rsid w:val="00074299"/>
    <w:rsid w:val="00077B5F"/>
    <w:rsid w:val="000860DA"/>
    <w:rsid w:val="0008703B"/>
    <w:rsid w:val="00090CBF"/>
    <w:rsid w:val="00092A1F"/>
    <w:rsid w:val="00097B2F"/>
    <w:rsid w:val="000A06CC"/>
    <w:rsid w:val="000A2A66"/>
    <w:rsid w:val="000A35DB"/>
    <w:rsid w:val="000B27A3"/>
    <w:rsid w:val="000C1AD6"/>
    <w:rsid w:val="000C447D"/>
    <w:rsid w:val="000D4CB0"/>
    <w:rsid w:val="000E296C"/>
    <w:rsid w:val="000E33DD"/>
    <w:rsid w:val="000F2828"/>
    <w:rsid w:val="000F349B"/>
    <w:rsid w:val="000F4AA0"/>
    <w:rsid w:val="00107373"/>
    <w:rsid w:val="00111E59"/>
    <w:rsid w:val="001122FD"/>
    <w:rsid w:val="00114037"/>
    <w:rsid w:val="001240E1"/>
    <w:rsid w:val="001266B4"/>
    <w:rsid w:val="00127C00"/>
    <w:rsid w:val="00141EA8"/>
    <w:rsid w:val="00141EE0"/>
    <w:rsid w:val="00171B93"/>
    <w:rsid w:val="001729F1"/>
    <w:rsid w:val="00174C93"/>
    <w:rsid w:val="00176937"/>
    <w:rsid w:val="00176B2E"/>
    <w:rsid w:val="00181583"/>
    <w:rsid w:val="0019124C"/>
    <w:rsid w:val="001938D9"/>
    <w:rsid w:val="00194F9C"/>
    <w:rsid w:val="001975E5"/>
    <w:rsid w:val="001A4C8C"/>
    <w:rsid w:val="001A4DB8"/>
    <w:rsid w:val="001C4158"/>
    <w:rsid w:val="001C46CC"/>
    <w:rsid w:val="001D7328"/>
    <w:rsid w:val="001E5F39"/>
    <w:rsid w:val="001F4BC7"/>
    <w:rsid w:val="001F774E"/>
    <w:rsid w:val="00210E5E"/>
    <w:rsid w:val="00224DF2"/>
    <w:rsid w:val="002301D2"/>
    <w:rsid w:val="00234642"/>
    <w:rsid w:val="0024749C"/>
    <w:rsid w:val="002562D1"/>
    <w:rsid w:val="00256AF3"/>
    <w:rsid w:val="00260DCC"/>
    <w:rsid w:val="00283262"/>
    <w:rsid w:val="002903E8"/>
    <w:rsid w:val="00292474"/>
    <w:rsid w:val="002938D9"/>
    <w:rsid w:val="002A163C"/>
    <w:rsid w:val="002A3411"/>
    <w:rsid w:val="002A7305"/>
    <w:rsid w:val="002B2D00"/>
    <w:rsid w:val="002B4B77"/>
    <w:rsid w:val="002E6B58"/>
    <w:rsid w:val="002E7363"/>
    <w:rsid w:val="002E7EDB"/>
    <w:rsid w:val="002F036A"/>
    <w:rsid w:val="002F15E0"/>
    <w:rsid w:val="002F3A6F"/>
    <w:rsid w:val="002F6D9C"/>
    <w:rsid w:val="0030454F"/>
    <w:rsid w:val="00305881"/>
    <w:rsid w:val="003066F6"/>
    <w:rsid w:val="00315D35"/>
    <w:rsid w:val="00316A62"/>
    <w:rsid w:val="00323A2C"/>
    <w:rsid w:val="0033125C"/>
    <w:rsid w:val="003364B2"/>
    <w:rsid w:val="00362B34"/>
    <w:rsid w:val="00364609"/>
    <w:rsid w:val="00371625"/>
    <w:rsid w:val="0037385D"/>
    <w:rsid w:val="003741C2"/>
    <w:rsid w:val="00374954"/>
    <w:rsid w:val="003805A1"/>
    <w:rsid w:val="003832DE"/>
    <w:rsid w:val="00392A66"/>
    <w:rsid w:val="00396868"/>
    <w:rsid w:val="003A0A24"/>
    <w:rsid w:val="003A35D2"/>
    <w:rsid w:val="003B18FD"/>
    <w:rsid w:val="003B50C9"/>
    <w:rsid w:val="003D2EB7"/>
    <w:rsid w:val="003D6059"/>
    <w:rsid w:val="003F5CE8"/>
    <w:rsid w:val="00435B59"/>
    <w:rsid w:val="0044365A"/>
    <w:rsid w:val="004453BD"/>
    <w:rsid w:val="004510FC"/>
    <w:rsid w:val="004518EF"/>
    <w:rsid w:val="00464C16"/>
    <w:rsid w:val="00465987"/>
    <w:rsid w:val="00474A4C"/>
    <w:rsid w:val="00480F82"/>
    <w:rsid w:val="00486647"/>
    <w:rsid w:val="004A0ADE"/>
    <w:rsid w:val="004A1D05"/>
    <w:rsid w:val="004B2422"/>
    <w:rsid w:val="004B4CA0"/>
    <w:rsid w:val="004C5CFD"/>
    <w:rsid w:val="004F45C8"/>
    <w:rsid w:val="005012BC"/>
    <w:rsid w:val="005015E8"/>
    <w:rsid w:val="005026B0"/>
    <w:rsid w:val="00516931"/>
    <w:rsid w:val="00522383"/>
    <w:rsid w:val="00526FAF"/>
    <w:rsid w:val="005302A4"/>
    <w:rsid w:val="00535D2E"/>
    <w:rsid w:val="00541E66"/>
    <w:rsid w:val="0054252F"/>
    <w:rsid w:val="00545E3F"/>
    <w:rsid w:val="00553120"/>
    <w:rsid w:val="005536C0"/>
    <w:rsid w:val="00555B18"/>
    <w:rsid w:val="00560EB3"/>
    <w:rsid w:val="005617AA"/>
    <w:rsid w:val="00563F4F"/>
    <w:rsid w:val="00564C3C"/>
    <w:rsid w:val="0056689E"/>
    <w:rsid w:val="00574182"/>
    <w:rsid w:val="00592F37"/>
    <w:rsid w:val="005A0883"/>
    <w:rsid w:val="005A0DB1"/>
    <w:rsid w:val="005A5B0B"/>
    <w:rsid w:val="005A7FC6"/>
    <w:rsid w:val="005D015D"/>
    <w:rsid w:val="005D63A8"/>
    <w:rsid w:val="005E250D"/>
    <w:rsid w:val="005E3AB8"/>
    <w:rsid w:val="005E4A2E"/>
    <w:rsid w:val="005F1AFC"/>
    <w:rsid w:val="005F3047"/>
    <w:rsid w:val="005F3503"/>
    <w:rsid w:val="005F54B7"/>
    <w:rsid w:val="006026E1"/>
    <w:rsid w:val="006040A5"/>
    <w:rsid w:val="00620874"/>
    <w:rsid w:val="0063073C"/>
    <w:rsid w:val="006457BE"/>
    <w:rsid w:val="00663709"/>
    <w:rsid w:val="0066446B"/>
    <w:rsid w:val="0066577B"/>
    <w:rsid w:val="0066624D"/>
    <w:rsid w:val="00670142"/>
    <w:rsid w:val="00694450"/>
    <w:rsid w:val="006A172A"/>
    <w:rsid w:val="006A70B4"/>
    <w:rsid w:val="006E6A5C"/>
    <w:rsid w:val="006F5792"/>
    <w:rsid w:val="006F60E2"/>
    <w:rsid w:val="006F74BC"/>
    <w:rsid w:val="00704DE6"/>
    <w:rsid w:val="00705C60"/>
    <w:rsid w:val="007072C3"/>
    <w:rsid w:val="00714761"/>
    <w:rsid w:val="00716E9F"/>
    <w:rsid w:val="00720886"/>
    <w:rsid w:val="00733A31"/>
    <w:rsid w:val="00741928"/>
    <w:rsid w:val="0074523B"/>
    <w:rsid w:val="00745863"/>
    <w:rsid w:val="0074762F"/>
    <w:rsid w:val="00752F5E"/>
    <w:rsid w:val="00756582"/>
    <w:rsid w:val="007600A5"/>
    <w:rsid w:val="0077220D"/>
    <w:rsid w:val="00776D39"/>
    <w:rsid w:val="007818B9"/>
    <w:rsid w:val="00783A18"/>
    <w:rsid w:val="00785966"/>
    <w:rsid w:val="007865B6"/>
    <w:rsid w:val="007870B6"/>
    <w:rsid w:val="007913E8"/>
    <w:rsid w:val="00791B14"/>
    <w:rsid w:val="00797E18"/>
    <w:rsid w:val="007A2587"/>
    <w:rsid w:val="007C2203"/>
    <w:rsid w:val="007C4543"/>
    <w:rsid w:val="007D0A72"/>
    <w:rsid w:val="007D0DEF"/>
    <w:rsid w:val="007D11BB"/>
    <w:rsid w:val="007D65A5"/>
    <w:rsid w:val="007F1D5B"/>
    <w:rsid w:val="007F5565"/>
    <w:rsid w:val="007F5B78"/>
    <w:rsid w:val="008004AC"/>
    <w:rsid w:val="00807A9D"/>
    <w:rsid w:val="0081226D"/>
    <w:rsid w:val="008233DF"/>
    <w:rsid w:val="00833ADE"/>
    <w:rsid w:val="008358E8"/>
    <w:rsid w:val="0083740F"/>
    <w:rsid w:val="00853CE6"/>
    <w:rsid w:val="00855647"/>
    <w:rsid w:val="00856714"/>
    <w:rsid w:val="00856CBB"/>
    <w:rsid w:val="0088141C"/>
    <w:rsid w:val="00881834"/>
    <w:rsid w:val="00897E5F"/>
    <w:rsid w:val="008A1FC1"/>
    <w:rsid w:val="008A21C3"/>
    <w:rsid w:val="008A680F"/>
    <w:rsid w:val="008B11DA"/>
    <w:rsid w:val="008B5C16"/>
    <w:rsid w:val="008B7215"/>
    <w:rsid w:val="008C08D9"/>
    <w:rsid w:val="008E17AD"/>
    <w:rsid w:val="008F0708"/>
    <w:rsid w:val="00901247"/>
    <w:rsid w:val="00904597"/>
    <w:rsid w:val="0090764D"/>
    <w:rsid w:val="00922267"/>
    <w:rsid w:val="00927FA0"/>
    <w:rsid w:val="009315DB"/>
    <w:rsid w:val="009363A8"/>
    <w:rsid w:val="009551D3"/>
    <w:rsid w:val="00982182"/>
    <w:rsid w:val="00990D97"/>
    <w:rsid w:val="009A4D67"/>
    <w:rsid w:val="009B3B43"/>
    <w:rsid w:val="009B643E"/>
    <w:rsid w:val="009B673D"/>
    <w:rsid w:val="009B6DAA"/>
    <w:rsid w:val="009C3682"/>
    <w:rsid w:val="009D0545"/>
    <w:rsid w:val="009E6538"/>
    <w:rsid w:val="009F09DD"/>
    <w:rsid w:val="009F1BF1"/>
    <w:rsid w:val="009F23A0"/>
    <w:rsid w:val="009F573A"/>
    <w:rsid w:val="00A15FB1"/>
    <w:rsid w:val="00A241FB"/>
    <w:rsid w:val="00A24632"/>
    <w:rsid w:val="00A26FF7"/>
    <w:rsid w:val="00A3040A"/>
    <w:rsid w:val="00A32BF9"/>
    <w:rsid w:val="00A36619"/>
    <w:rsid w:val="00A47F3C"/>
    <w:rsid w:val="00A605F6"/>
    <w:rsid w:val="00A6129D"/>
    <w:rsid w:val="00A74EBC"/>
    <w:rsid w:val="00A82962"/>
    <w:rsid w:val="00A93B74"/>
    <w:rsid w:val="00A94175"/>
    <w:rsid w:val="00A96274"/>
    <w:rsid w:val="00AA61AE"/>
    <w:rsid w:val="00AC2858"/>
    <w:rsid w:val="00AC3488"/>
    <w:rsid w:val="00AD0043"/>
    <w:rsid w:val="00AE17C7"/>
    <w:rsid w:val="00AE267D"/>
    <w:rsid w:val="00AE4A82"/>
    <w:rsid w:val="00AF2F30"/>
    <w:rsid w:val="00AF3827"/>
    <w:rsid w:val="00B234D6"/>
    <w:rsid w:val="00B25B75"/>
    <w:rsid w:val="00B347FF"/>
    <w:rsid w:val="00B35055"/>
    <w:rsid w:val="00B36092"/>
    <w:rsid w:val="00B36D40"/>
    <w:rsid w:val="00B427C4"/>
    <w:rsid w:val="00B52DFC"/>
    <w:rsid w:val="00B612CC"/>
    <w:rsid w:val="00B63A58"/>
    <w:rsid w:val="00B701AE"/>
    <w:rsid w:val="00B71039"/>
    <w:rsid w:val="00B76489"/>
    <w:rsid w:val="00B77509"/>
    <w:rsid w:val="00B82E06"/>
    <w:rsid w:val="00B83A84"/>
    <w:rsid w:val="00B83BB2"/>
    <w:rsid w:val="00B87AA5"/>
    <w:rsid w:val="00BA1F6A"/>
    <w:rsid w:val="00BC031E"/>
    <w:rsid w:val="00BD558D"/>
    <w:rsid w:val="00BD6954"/>
    <w:rsid w:val="00BF3F3A"/>
    <w:rsid w:val="00C114B6"/>
    <w:rsid w:val="00C11AF9"/>
    <w:rsid w:val="00C151AE"/>
    <w:rsid w:val="00C15B47"/>
    <w:rsid w:val="00C2291E"/>
    <w:rsid w:val="00C24458"/>
    <w:rsid w:val="00C32AE6"/>
    <w:rsid w:val="00C420E7"/>
    <w:rsid w:val="00C515EF"/>
    <w:rsid w:val="00C5195B"/>
    <w:rsid w:val="00C54E54"/>
    <w:rsid w:val="00C652D8"/>
    <w:rsid w:val="00C67D08"/>
    <w:rsid w:val="00C91F62"/>
    <w:rsid w:val="00C93FE2"/>
    <w:rsid w:val="00C941A3"/>
    <w:rsid w:val="00C95039"/>
    <w:rsid w:val="00CA3CEA"/>
    <w:rsid w:val="00CA65D1"/>
    <w:rsid w:val="00CB2736"/>
    <w:rsid w:val="00CB3C62"/>
    <w:rsid w:val="00CB4B79"/>
    <w:rsid w:val="00CC29D2"/>
    <w:rsid w:val="00CC5399"/>
    <w:rsid w:val="00CC56C4"/>
    <w:rsid w:val="00CC5AA1"/>
    <w:rsid w:val="00CD46F0"/>
    <w:rsid w:val="00CD5219"/>
    <w:rsid w:val="00CE1AC9"/>
    <w:rsid w:val="00D0141F"/>
    <w:rsid w:val="00D02D64"/>
    <w:rsid w:val="00D034D2"/>
    <w:rsid w:val="00D03DB1"/>
    <w:rsid w:val="00D13456"/>
    <w:rsid w:val="00D149E7"/>
    <w:rsid w:val="00D23884"/>
    <w:rsid w:val="00D2752F"/>
    <w:rsid w:val="00D276AC"/>
    <w:rsid w:val="00D368ED"/>
    <w:rsid w:val="00D41FA5"/>
    <w:rsid w:val="00D472CA"/>
    <w:rsid w:val="00D55528"/>
    <w:rsid w:val="00D6064F"/>
    <w:rsid w:val="00D67C04"/>
    <w:rsid w:val="00D67F2A"/>
    <w:rsid w:val="00D76958"/>
    <w:rsid w:val="00D80980"/>
    <w:rsid w:val="00D93329"/>
    <w:rsid w:val="00DC6D27"/>
    <w:rsid w:val="00DE46D3"/>
    <w:rsid w:val="00DE4858"/>
    <w:rsid w:val="00DE4B6F"/>
    <w:rsid w:val="00DF7F0E"/>
    <w:rsid w:val="00E0038E"/>
    <w:rsid w:val="00E0099E"/>
    <w:rsid w:val="00E017D3"/>
    <w:rsid w:val="00E05631"/>
    <w:rsid w:val="00E15053"/>
    <w:rsid w:val="00E235C0"/>
    <w:rsid w:val="00E32EFF"/>
    <w:rsid w:val="00E34084"/>
    <w:rsid w:val="00E43905"/>
    <w:rsid w:val="00E43C8E"/>
    <w:rsid w:val="00E64BE5"/>
    <w:rsid w:val="00E65CB5"/>
    <w:rsid w:val="00E702F3"/>
    <w:rsid w:val="00E87F38"/>
    <w:rsid w:val="00E94071"/>
    <w:rsid w:val="00E96DF8"/>
    <w:rsid w:val="00EA55A4"/>
    <w:rsid w:val="00EA5743"/>
    <w:rsid w:val="00EA615D"/>
    <w:rsid w:val="00EB1074"/>
    <w:rsid w:val="00EC3762"/>
    <w:rsid w:val="00EC4AE6"/>
    <w:rsid w:val="00ED2699"/>
    <w:rsid w:val="00ED7479"/>
    <w:rsid w:val="00EE31A2"/>
    <w:rsid w:val="00EE5BE6"/>
    <w:rsid w:val="00EF4E24"/>
    <w:rsid w:val="00F0691B"/>
    <w:rsid w:val="00F142B9"/>
    <w:rsid w:val="00F214F0"/>
    <w:rsid w:val="00F223D1"/>
    <w:rsid w:val="00F22C44"/>
    <w:rsid w:val="00F32004"/>
    <w:rsid w:val="00F40BE7"/>
    <w:rsid w:val="00F52180"/>
    <w:rsid w:val="00F55A4D"/>
    <w:rsid w:val="00F561B0"/>
    <w:rsid w:val="00F621ED"/>
    <w:rsid w:val="00F63E02"/>
    <w:rsid w:val="00F709F6"/>
    <w:rsid w:val="00F73300"/>
    <w:rsid w:val="00F74FBE"/>
    <w:rsid w:val="00F75F62"/>
    <w:rsid w:val="00F81089"/>
    <w:rsid w:val="00F81BCC"/>
    <w:rsid w:val="00F85DA1"/>
    <w:rsid w:val="00F900CA"/>
    <w:rsid w:val="00F910E4"/>
    <w:rsid w:val="00F920B9"/>
    <w:rsid w:val="00F976A3"/>
    <w:rsid w:val="00FA1723"/>
    <w:rsid w:val="00FA6EFA"/>
    <w:rsid w:val="00FC2511"/>
    <w:rsid w:val="00FC3969"/>
    <w:rsid w:val="00FC5A8E"/>
    <w:rsid w:val="00FC79B1"/>
    <w:rsid w:val="00FD41D7"/>
    <w:rsid w:val="00FE4583"/>
    <w:rsid w:val="00FE58B1"/>
    <w:rsid w:val="00FE670C"/>
    <w:rsid w:val="00F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276737C5"/>
  <w15:docId w15:val="{42408C71-1882-4815-87E8-AE4E9245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4353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092"/>
    <w:pPr>
      <w:spacing w:line="264" w:lineRule="auto"/>
      <w:jc w:val="left"/>
      <w:outlineLvl w:val="0"/>
    </w:pPr>
    <w:rPr>
      <w:smallCaps/>
      <w:color w:val="C0504D" w:themeColor="accent2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2D8"/>
    <w:pPr>
      <w:spacing w:before="240" w:after="80"/>
      <w:jc w:val="left"/>
      <w:outlineLvl w:val="1"/>
    </w:pPr>
    <w:rPr>
      <w:rFonts w:eastAsia="Times New Roman"/>
      <w:smallCaps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A24"/>
    <w:pPr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0A24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0A24"/>
    <w:pPr>
      <w:spacing w:before="20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0A24"/>
    <w:pPr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A24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A0A24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A0A24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EC4AE6"/>
    <w:rPr>
      <w:rFonts w:ascii="Times New Roman" w:hAnsi="Times New Roman"/>
      <w:color w:val="auto"/>
      <w:u w:val="none"/>
    </w:rPr>
  </w:style>
  <w:style w:type="character" w:styleId="FollowedHyperlink">
    <w:name w:val="FollowedHyperlink"/>
    <w:basedOn w:val="DefaultParagraphFont"/>
    <w:semiHidden/>
    <w:rsid w:val="00EC4AE6"/>
    <w:rPr>
      <w:rFonts w:ascii="Verdana" w:hAnsi="Verdana"/>
      <w:color w:val="auto"/>
      <w:u w:val="none"/>
    </w:rPr>
  </w:style>
  <w:style w:type="paragraph" w:styleId="Header">
    <w:name w:val="header"/>
    <w:basedOn w:val="Normal"/>
    <w:rsid w:val="00922267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rsid w:val="00553120"/>
    <w:pPr>
      <w:tabs>
        <w:tab w:val="center" w:pos="4819"/>
        <w:tab w:val="right" w:pos="9638"/>
      </w:tabs>
    </w:pPr>
    <w:rPr>
      <w:sz w:val="16"/>
    </w:rPr>
  </w:style>
  <w:style w:type="table" w:styleId="TableGrid">
    <w:name w:val="Table Grid"/>
    <w:basedOn w:val="TableNormal"/>
    <w:rsid w:val="00922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rsid w:val="002938D9"/>
    <w:pPr>
      <w:spacing w:line="240" w:lineRule="atLeast"/>
    </w:pPr>
    <w:rPr>
      <w:rFonts w:ascii="Arial" w:hAnsi="Arial"/>
      <w:noProof/>
      <w:sz w:val="16"/>
      <w:szCs w:val="24"/>
      <w:lang w:val="da-DK" w:eastAsia="da-DK" w:bidi="ar-SA"/>
    </w:rPr>
  </w:style>
  <w:style w:type="paragraph" w:customStyle="1" w:styleId="Template-Adresse">
    <w:name w:val="Template - Adresse"/>
    <w:basedOn w:val="Template"/>
    <w:rsid w:val="00FC5A8E"/>
    <w:pPr>
      <w:tabs>
        <w:tab w:val="left" w:pos="397"/>
      </w:tabs>
    </w:pPr>
  </w:style>
  <w:style w:type="paragraph" w:customStyle="1" w:styleId="Template-Afdeling">
    <w:name w:val="Template - Afdeling"/>
    <w:basedOn w:val="Template"/>
    <w:rsid w:val="000369C4"/>
    <w:rPr>
      <w:b/>
    </w:rPr>
  </w:style>
  <w:style w:type="paragraph" w:customStyle="1" w:styleId="Template-CVR">
    <w:name w:val="Template - CVR"/>
    <w:basedOn w:val="Template"/>
    <w:rsid w:val="000369C4"/>
    <w:rPr>
      <w:color w:val="707173"/>
      <w:sz w:val="12"/>
    </w:rPr>
  </w:style>
  <w:style w:type="paragraph" w:customStyle="1" w:styleId="Normal-Afsendertitel">
    <w:name w:val="Normal - Afsender titel"/>
    <w:basedOn w:val="Normal"/>
    <w:rsid w:val="001240E1"/>
    <w:rPr>
      <w:i/>
    </w:rPr>
  </w:style>
  <w:style w:type="paragraph" w:styleId="Caption">
    <w:name w:val="caption"/>
    <w:basedOn w:val="Normal"/>
    <w:next w:val="Normal"/>
    <w:uiPriority w:val="35"/>
    <w:unhideWhenUsed/>
    <w:qFormat/>
    <w:rsid w:val="003A0A24"/>
    <w:rPr>
      <w:b/>
      <w:bCs/>
      <w:caps/>
      <w:sz w:val="16"/>
      <w:szCs w:val="18"/>
    </w:rPr>
  </w:style>
  <w:style w:type="character" w:styleId="EndnoteReference">
    <w:name w:val="end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EndnoteText">
    <w:name w:val="endnote text"/>
    <w:basedOn w:val="Normal"/>
    <w:semiHidden/>
    <w:rsid w:val="00E64BE5"/>
    <w:pPr>
      <w:spacing w:line="240" w:lineRule="atLeast"/>
    </w:pPr>
    <w:rPr>
      <w:sz w:val="16"/>
    </w:rPr>
  </w:style>
  <w:style w:type="character" w:styleId="FootnoteReference">
    <w:name w:val="footnote reference"/>
    <w:basedOn w:val="DefaultParagraphFont"/>
    <w:semiHidden/>
    <w:rsid w:val="00E64BE5"/>
    <w:rPr>
      <w:rFonts w:ascii="Arial" w:hAnsi="Arial"/>
      <w:sz w:val="16"/>
      <w:vertAlign w:val="superscript"/>
    </w:rPr>
  </w:style>
  <w:style w:type="paragraph" w:styleId="FootnoteText">
    <w:name w:val="footnote text"/>
    <w:basedOn w:val="Normal"/>
    <w:semiHidden/>
    <w:rsid w:val="00E64BE5"/>
    <w:pPr>
      <w:spacing w:line="240" w:lineRule="atLeast"/>
    </w:pPr>
    <w:rPr>
      <w:sz w:val="16"/>
    </w:rPr>
  </w:style>
  <w:style w:type="paragraph" w:customStyle="1" w:styleId="Normal-Info">
    <w:name w:val="Normal - Info"/>
    <w:basedOn w:val="Normal"/>
    <w:rsid w:val="00881834"/>
    <w:pPr>
      <w:jc w:val="right"/>
    </w:pPr>
  </w:style>
  <w:style w:type="character" w:styleId="PageNumber">
    <w:name w:val="page number"/>
    <w:basedOn w:val="DefaultParagraphFont"/>
    <w:rsid w:val="00A241FB"/>
    <w:rPr>
      <w:rFonts w:ascii="Arial" w:hAnsi="Arial"/>
      <w:sz w:val="20"/>
    </w:rPr>
  </w:style>
  <w:style w:type="paragraph" w:customStyle="1" w:styleId="Normal-Overskrift">
    <w:name w:val="Normal - Overskrift"/>
    <w:basedOn w:val="Normal"/>
    <w:next w:val="Normal"/>
    <w:rsid w:val="00F709F6"/>
    <w:rPr>
      <w:b/>
    </w:rPr>
  </w:style>
  <w:style w:type="paragraph" w:customStyle="1" w:styleId="Default">
    <w:name w:val="Default"/>
    <w:rsid w:val="00CB4B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 w:eastAsia="da-DK" w:bidi="ar-SA"/>
    </w:rPr>
  </w:style>
  <w:style w:type="paragraph" w:customStyle="1" w:styleId="Template-Doknavn">
    <w:name w:val="Template - Dok navn"/>
    <w:basedOn w:val="Template"/>
    <w:rsid w:val="00853CE6"/>
    <w:pPr>
      <w:spacing w:line="280" w:lineRule="atLeast"/>
    </w:pPr>
    <w:rPr>
      <w:b/>
      <w:caps/>
      <w:sz w:val="28"/>
    </w:rPr>
  </w:style>
  <w:style w:type="paragraph" w:customStyle="1" w:styleId="Normal-Udvalg">
    <w:name w:val="Normal - Udvalg"/>
    <w:basedOn w:val="Normal"/>
    <w:next w:val="Normal-Faxinfo"/>
    <w:rsid w:val="00435B59"/>
    <w:rPr>
      <w:b/>
    </w:rPr>
  </w:style>
  <w:style w:type="paragraph" w:customStyle="1" w:styleId="Normal-Faxinfo">
    <w:name w:val="Normal - Fax info"/>
    <w:basedOn w:val="Normal-Udvalg"/>
    <w:next w:val="Normal"/>
    <w:rsid w:val="009B673D"/>
    <w:rPr>
      <w:sz w:val="18"/>
    </w:rPr>
  </w:style>
  <w:style w:type="paragraph" w:customStyle="1" w:styleId="Normal-Tilstedefravrende">
    <w:name w:val="Normal - Tilstede/fraværende"/>
    <w:basedOn w:val="Normal"/>
    <w:next w:val="Normal"/>
    <w:rsid w:val="000A2A66"/>
    <w:rPr>
      <w:b/>
      <w:sz w:val="18"/>
    </w:rPr>
  </w:style>
  <w:style w:type="paragraph" w:customStyle="1" w:styleId="Normal-Punktliste">
    <w:name w:val="Normal - Punktliste"/>
    <w:basedOn w:val="Normal"/>
    <w:rsid w:val="00C941A3"/>
    <w:pPr>
      <w:numPr>
        <w:numId w:val="4"/>
      </w:numPr>
    </w:pPr>
  </w:style>
  <w:style w:type="paragraph" w:customStyle="1" w:styleId="Normal-Talliste">
    <w:name w:val="Normal - Talliste"/>
    <w:basedOn w:val="Normal"/>
    <w:rsid w:val="00C941A3"/>
    <w:pPr>
      <w:numPr>
        <w:numId w:val="5"/>
      </w:numPr>
    </w:pPr>
  </w:style>
  <w:style w:type="paragraph" w:customStyle="1" w:styleId="Template-FortroligtInternt">
    <w:name w:val="Template - Fortroligt/Internt"/>
    <w:basedOn w:val="Template"/>
    <w:rsid w:val="00D67F2A"/>
    <w:rPr>
      <w:b/>
      <w:cap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172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A172A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36092"/>
    <w:rPr>
      <w:smallCaps/>
      <w:color w:val="C0504D" w:themeColor="accent2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2D8"/>
    <w:rPr>
      <w:rFonts w:ascii="Times New Roman" w:eastAsia="Times New Roman" w:hAnsi="Times New Roman" w:cs="Times New Roman"/>
      <w:smallCaps/>
      <w:spacing w:val="5"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A0A2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A24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0A24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0A24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3A0A24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A0A24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3A0A24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A24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0A24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0A24"/>
    <w:rPr>
      <w:b/>
      <w:color w:val="C0504D" w:themeColor="accent2"/>
    </w:rPr>
  </w:style>
  <w:style w:type="character" w:styleId="Emphasis">
    <w:name w:val="Emphasis"/>
    <w:uiPriority w:val="20"/>
    <w:qFormat/>
    <w:rsid w:val="003A0A24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0A24"/>
  </w:style>
  <w:style w:type="character" w:customStyle="1" w:styleId="NoSpacingChar">
    <w:name w:val="No Spacing Char"/>
    <w:basedOn w:val="DefaultParagraphFont"/>
    <w:link w:val="NoSpacing"/>
    <w:uiPriority w:val="1"/>
    <w:rsid w:val="003A0A24"/>
  </w:style>
  <w:style w:type="paragraph" w:styleId="ListParagraph">
    <w:name w:val="List Paragraph"/>
    <w:basedOn w:val="Normal"/>
    <w:uiPriority w:val="34"/>
    <w:qFormat/>
    <w:rsid w:val="003A0A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0A2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0A24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A2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A24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0A24"/>
    <w:rPr>
      <w:i/>
    </w:rPr>
  </w:style>
  <w:style w:type="character" w:styleId="IntenseEmphasis">
    <w:name w:val="Intense Emphasis"/>
    <w:uiPriority w:val="21"/>
    <w:qFormat/>
    <w:rsid w:val="003A0A24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0A24"/>
    <w:rPr>
      <w:b/>
    </w:rPr>
  </w:style>
  <w:style w:type="character" w:styleId="IntenseReference">
    <w:name w:val="Intense Reference"/>
    <w:uiPriority w:val="32"/>
    <w:qFormat/>
    <w:rsid w:val="003A0A2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0A2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A2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A0A24"/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069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2A1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A163C"/>
    <w:rPr>
      <w:rFonts w:ascii="Segoe UI" w:hAnsi="Segoe UI" w:cs="Segoe UI"/>
      <w:sz w:val="18"/>
      <w:szCs w:val="18"/>
      <w:lang w:val="en-GB"/>
    </w:rPr>
  </w:style>
  <w:style w:type="paragraph" w:styleId="NormalWeb">
    <w:name w:val="Normal (Web)"/>
    <w:basedOn w:val="Normal"/>
    <w:uiPriority w:val="99"/>
    <w:semiHidden/>
    <w:unhideWhenUsed/>
    <w:rsid w:val="00FF4353"/>
    <w:pPr>
      <w:spacing w:before="100" w:beforeAutospacing="1" w:after="100" w:afterAutospacing="1"/>
      <w:jc w:val="left"/>
    </w:pPr>
    <w:rPr>
      <w:rFonts w:eastAsia="Times New Roman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2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s://en.wikipedia.org/wiki/Genetic_algorith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wmf"/><Relationship Id="rId19" Type="http://schemas.openxmlformats.org/officeDocument/2006/relationships/hyperlink" Target="https://se.mathworks.com/help/gads/ga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wmf"/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a\AppData\Roaming\Microsoft\Templates\Not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92765-83D7-486E-95B9-571425AD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Notat.dot</Template>
  <TotalTime>237</TotalTime>
  <Pages>6</Pages>
  <Words>486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REFERAT</vt:lpstr>
    </vt:vector>
  </TitlesOfParts>
  <Company>skabelondesign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</dc:title>
  <dc:creator>Martina Zabic</dc:creator>
  <cp:lastModifiedBy>Yu Jiang</cp:lastModifiedBy>
  <cp:revision>42</cp:revision>
  <cp:lastPrinted>2019-02-12T21:14:00Z</cp:lastPrinted>
  <dcterms:created xsi:type="dcterms:W3CDTF">2019-02-05T15:56:00Z</dcterms:created>
  <dcterms:modified xsi:type="dcterms:W3CDTF">2020-01-15T12:42:00Z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Standard Profile</vt:lpwstr>
  </property>
  <property fmtid="{D5CDD505-2E9C-101B-9397-08002B2CF9AE}" pid="3" name="CurrentOffice">
    <vt:lpwstr>Transport Bygningstorvet</vt:lpwstr>
  </property>
  <property fmtid="{D5CDD505-2E9C-101B-9397-08002B2CF9AE}" pid="4" name="MTWinEqns">
    <vt:bool>true</vt:bool>
  </property>
</Properties>
</file>